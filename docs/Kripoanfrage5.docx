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43" w:rsidRPr="00576BE0" w:rsidRDefault="00462B74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 xml:space="preserve">Kriminalpolizeidirektion </w:t>
      </w:r>
      <w:proofErr w:type="spellStart"/>
      <w:r w:rsidRPr="00576BE0">
        <w:rPr>
          <w:rFonts w:ascii="OTTO Sans Regular" w:hAnsi="OTTO Sans Regular"/>
          <w:sz w:val="22"/>
          <w:szCs w:val="22"/>
        </w:rPr>
        <w:t>xyz</w:t>
      </w:r>
      <w:proofErr w:type="spellEnd"/>
    </w:p>
    <w:p w:rsidR="001247F6" w:rsidRPr="00576BE0" w:rsidRDefault="00462B74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z. Hd.</w:t>
      </w:r>
    </w:p>
    <w:p w:rsidR="001247F6" w:rsidRPr="00576BE0" w:rsidRDefault="00572FE6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A738" wp14:editId="5322F16D">
                <wp:simplePos x="0" y="0"/>
                <wp:positionH relativeFrom="margin">
                  <wp:posOffset>4185920</wp:posOffset>
                </wp:positionH>
                <wp:positionV relativeFrom="paragraph">
                  <wp:posOffset>36830</wp:posOffset>
                </wp:positionV>
                <wp:extent cx="1906438" cy="8001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FE6" w:rsidRDefault="00572FE6" w:rsidP="00572FE6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Sachbearbeiter</w:t>
                            </w:r>
                            <w:r w:rsidRPr="00DE61F8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C4C3E" w:rsidRPr="00EC4C3E">
                              <w:rPr>
                                <w:sz w:val="16"/>
                                <w:szCs w:val="16"/>
                              </w:rPr>
                              <w:t>Kim Otto</w:t>
                            </w:r>
                          </w:p>
                          <w:p w:rsidR="00572FE6" w:rsidRPr="00052A5C" w:rsidRDefault="00572FE6" w:rsidP="00572FE6">
                            <w:pPr>
                              <w:spacing w:after="0"/>
                              <w:rPr>
                                <w:sz w:val="22"/>
                                <w:lang w:val="it-IT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Telefon: 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040/6461 - </w:t>
                            </w:r>
                            <w:r w:rsidR="00EC4C3E">
                              <w:rPr>
                                <w:sz w:val="16"/>
                              </w:rPr>
                              <w:t>7038</w:t>
                            </w:r>
                          </w:p>
                          <w:p w:rsidR="00572FE6" w:rsidRPr="00E1748F" w:rsidRDefault="00572FE6" w:rsidP="00572FE6">
                            <w:pPr>
                              <w:spacing w:after="0"/>
                              <w:ind w:right="-795"/>
                              <w:rPr>
                                <w:sz w:val="22"/>
                                <w:szCs w:val="22"/>
                              </w:rPr>
                            </w:pPr>
                            <w:r w:rsidRPr="00DE61F8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elefax:</w:t>
                            </w:r>
                            <w:r>
                              <w:rPr>
                                <w:sz w:val="16"/>
                              </w:rPr>
                              <w:tab/>
                              <w:t>040/646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4</w:t>
                            </w:r>
                            <w:r w:rsidRPr="003D1359">
                              <w:rPr>
                                <w:sz w:val="16"/>
                              </w:rPr>
                              <w:t xml:space="preserve"> - </w:t>
                            </w:r>
                            <w:r w:rsidR="00EC4C3E">
                              <w:rPr>
                                <w:sz w:val="16"/>
                              </w:rPr>
                              <w:t>7038</w:t>
                            </w:r>
                          </w:p>
                          <w:p w:rsidR="00572FE6" w:rsidRDefault="00572FE6" w:rsidP="00572FE6">
                            <w:pPr>
                              <w:spacing w:after="0"/>
                              <w:ind w:right="-6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 w:rsidR="00EC4C3E">
                              <w:rPr>
                                <w:sz w:val="16"/>
                              </w:rPr>
                              <w:t>kim.otto</w:t>
                            </w:r>
                            <w:r w:rsidRPr="001D4E69">
                              <w:rPr>
                                <w:sz w:val="16"/>
                              </w:rPr>
                              <w:t>@otto.de</w:t>
                            </w:r>
                          </w:p>
                          <w:p w:rsidR="00572FE6" w:rsidRDefault="00572FE6" w:rsidP="00572FE6">
                            <w:pPr>
                              <w:spacing w:after="0"/>
                              <w:ind w:right="-6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16"/>
                              </w:rPr>
                              <w:t>Email:</w:t>
                            </w:r>
                            <w:r>
                              <w:rPr>
                                <w:sz w:val="16"/>
                              </w:rPr>
                              <w:tab/>
                              <w:t>Auskunftsersuchen@otto.de</w:t>
                            </w:r>
                          </w:p>
                          <w:p w:rsidR="00572FE6" w:rsidRDefault="00572FE6" w:rsidP="00572F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A738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29.6pt;margin-top:2.9pt;width:150.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" fillcolor="white [3201]" stroked="f" strokeweight=".5pt">
                <v:textbox>
                  <w:txbxContent>
                    <w:p w:rsidR="00572FE6" w:rsidRDefault="00572FE6" w:rsidP="00572FE6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Sachbearbeiter</w:t>
                      </w:r>
                      <w:r w:rsidRPr="00DE61F8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EC4C3E" w:rsidRPr="00EC4C3E">
                        <w:rPr>
                          <w:sz w:val="16"/>
                          <w:szCs w:val="16"/>
                        </w:rPr>
                        <w:t>Kim Otto</w:t>
                      </w:r>
                    </w:p>
                    <w:p w:rsidR="00572FE6" w:rsidRPr="00052A5C" w:rsidRDefault="00572FE6" w:rsidP="00572FE6">
                      <w:pPr>
                        <w:spacing w:after="0"/>
                        <w:rPr>
                          <w:sz w:val="22"/>
                          <w:lang w:val="it-IT"/>
                        </w:rPr>
                      </w:pPr>
                      <w:r>
                        <w:rPr>
                          <w:sz w:val="16"/>
                        </w:rPr>
                        <w:t xml:space="preserve">Telefon: </w:t>
                      </w:r>
                      <w:r>
                        <w:rPr>
                          <w:sz w:val="16"/>
                        </w:rPr>
                        <w:tab/>
                        <w:t xml:space="preserve">040/6461 - </w:t>
                      </w:r>
                      <w:r w:rsidR="00EC4C3E">
                        <w:rPr>
                          <w:sz w:val="16"/>
                        </w:rPr>
                        <w:t>7038</w:t>
                      </w:r>
                    </w:p>
                    <w:p w:rsidR="00572FE6" w:rsidRPr="00E1748F" w:rsidRDefault="00572FE6" w:rsidP="00572FE6">
                      <w:pPr>
                        <w:spacing w:after="0"/>
                        <w:ind w:right="-795"/>
                        <w:rPr>
                          <w:sz w:val="22"/>
                          <w:szCs w:val="22"/>
                        </w:rPr>
                      </w:pPr>
                      <w:r w:rsidRPr="00DE61F8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</w:rPr>
                        <w:t>elefax:</w:t>
                      </w:r>
                      <w:r>
                        <w:rPr>
                          <w:sz w:val="16"/>
                        </w:rPr>
                        <w:tab/>
                        <w:t>040/646</w:t>
                      </w:r>
                      <w:r>
                        <w:rPr>
                          <w:sz w:val="16"/>
                          <w:u w:val="single"/>
                        </w:rPr>
                        <w:t>4</w:t>
                      </w:r>
                      <w:r w:rsidRPr="003D1359">
                        <w:rPr>
                          <w:sz w:val="16"/>
                        </w:rPr>
                        <w:t xml:space="preserve"> - </w:t>
                      </w:r>
                      <w:r w:rsidR="00EC4C3E">
                        <w:rPr>
                          <w:sz w:val="16"/>
                        </w:rPr>
                        <w:t>7038</w:t>
                      </w:r>
                    </w:p>
                    <w:p w:rsidR="00572FE6" w:rsidRDefault="00572FE6" w:rsidP="00572FE6">
                      <w:pPr>
                        <w:spacing w:after="0"/>
                        <w:ind w:right="-6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Email:</w:t>
                      </w:r>
                      <w:r>
                        <w:rPr>
                          <w:sz w:val="16"/>
                        </w:rPr>
                        <w:tab/>
                      </w:r>
                      <w:r w:rsidR="00EC4C3E">
                        <w:rPr>
                          <w:sz w:val="16"/>
                        </w:rPr>
                        <w:t>kim.otto</w:t>
                      </w:r>
                      <w:r w:rsidRPr="001D4E69">
                        <w:rPr>
                          <w:sz w:val="16"/>
                        </w:rPr>
                        <w:t>@otto.de</w:t>
                      </w:r>
                    </w:p>
                    <w:p w:rsidR="00572FE6" w:rsidRDefault="00572FE6" w:rsidP="00572FE6">
                      <w:pPr>
                        <w:spacing w:after="0"/>
                        <w:ind w:right="-653"/>
                        <w:rPr>
                          <w:sz w:val="22"/>
                        </w:rPr>
                      </w:pPr>
                      <w:r>
                        <w:rPr>
                          <w:sz w:val="16"/>
                        </w:rPr>
                        <w:t>Email:</w:t>
                      </w:r>
                      <w:r>
                        <w:rPr>
                          <w:sz w:val="16"/>
                        </w:rPr>
                        <w:tab/>
                        <w:t>Auskunftsersuchen@otto.de</w:t>
                      </w:r>
                    </w:p>
                    <w:p w:rsidR="00572FE6" w:rsidRDefault="00572FE6" w:rsidP="00572FE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B74" w:rsidRPr="00576BE0">
        <w:rPr>
          <w:rFonts w:ascii="OTTO Sans Regular" w:hAnsi="OTTO Sans Regular"/>
          <w:sz w:val="22"/>
          <w:szCs w:val="22"/>
        </w:rPr>
        <w:t>Straße 123</w:t>
      </w:r>
    </w:p>
    <w:p w:rsidR="001247F6" w:rsidRPr="00576BE0" w:rsidRDefault="00462B74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12345 Musterstadt</w:t>
      </w:r>
    </w:p>
    <w:p w:rsidR="001247F6" w:rsidRPr="00056285" w:rsidRDefault="001247F6" w:rsidP="00572FE6">
      <w:pPr>
        <w:pStyle w:val="StandardFlietext"/>
        <w:spacing w:after="0"/>
        <w:rPr>
          <w:rFonts w:ascii="OTTO Sans Regular" w:hAnsi="OTTO Sans Regular"/>
        </w:rPr>
      </w:pPr>
    </w:p>
    <w:p w:rsidR="001247F6" w:rsidRPr="00056285" w:rsidRDefault="001247F6" w:rsidP="00572FE6">
      <w:pPr>
        <w:pStyle w:val="StandardFlietext"/>
        <w:spacing w:after="0"/>
        <w:rPr>
          <w:rFonts w:ascii="OTTO Sans Regular" w:hAnsi="OTTO Sans Regular"/>
        </w:rPr>
      </w:pPr>
    </w:p>
    <w:p w:rsidR="001247F6" w:rsidRDefault="001247F6" w:rsidP="00572FE6">
      <w:pPr>
        <w:pStyle w:val="StandardFlietext"/>
        <w:spacing w:after="0"/>
        <w:rPr>
          <w:rFonts w:ascii="OTTO Sans Regular" w:hAnsi="OTTO Sans Regular"/>
        </w:rPr>
      </w:pPr>
    </w:p>
    <w:p w:rsidR="00572FE6" w:rsidRPr="00056285" w:rsidRDefault="00572FE6" w:rsidP="00572FE6">
      <w:pPr>
        <w:pStyle w:val="StandardFlietext"/>
        <w:spacing w:after="0"/>
        <w:rPr>
          <w:rFonts w:ascii="OTTO Sans Regular" w:hAnsi="OTTO Sans Regular"/>
        </w:rPr>
      </w:pPr>
    </w:p>
    <w:p w:rsidR="001247F6" w:rsidRPr="00576BE0" w:rsidRDefault="00DF1C89" w:rsidP="00572FE6">
      <w:pPr>
        <w:pStyle w:val="StandardFlietext"/>
        <w:spacing w:after="0"/>
        <w:jc w:val="right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 xml:space="preserve">Hamburg, </w:t>
      </w:r>
      <w:r w:rsidR="00462B74" w:rsidRPr="00576BE0">
        <w:rPr>
          <w:rFonts w:ascii="OTTO Sans Regular" w:hAnsi="OTTO Sans Regular"/>
          <w:sz w:val="22"/>
          <w:szCs w:val="22"/>
        </w:rPr>
        <w:fldChar w:fldCharType="begin"/>
      </w:r>
      <w:r w:rsidR="00462B74" w:rsidRPr="00576BE0">
        <w:rPr>
          <w:rFonts w:ascii="OTTO Sans Regular" w:hAnsi="OTTO Sans Regular"/>
          <w:sz w:val="22"/>
          <w:szCs w:val="22"/>
        </w:rPr>
        <w:instrText xml:space="preserve"> TIME \@ "dd.MM.yyyy" </w:instrText>
      </w:r>
      <w:r w:rsidR="00462B74" w:rsidRPr="00576BE0">
        <w:rPr>
          <w:rFonts w:ascii="OTTO Sans Regular" w:hAnsi="OTTO Sans Regular"/>
          <w:sz w:val="22"/>
          <w:szCs w:val="22"/>
        </w:rPr>
        <w:fldChar w:fldCharType="separate"/>
      </w:r>
      <w:r w:rsidR="00030458">
        <w:rPr>
          <w:rFonts w:ascii="OTTO Sans Regular" w:hAnsi="OTTO Sans Regular"/>
          <w:noProof/>
          <w:sz w:val="22"/>
          <w:szCs w:val="22"/>
        </w:rPr>
        <w:t>01.10.2018</w:t>
      </w:r>
      <w:r w:rsidR="00462B74" w:rsidRPr="00576BE0">
        <w:rPr>
          <w:rFonts w:ascii="OTTO Sans Regular" w:hAnsi="OTTO Sans Regular"/>
          <w:sz w:val="22"/>
          <w:szCs w:val="22"/>
        </w:rPr>
        <w:fldChar w:fldCharType="end"/>
      </w:r>
    </w:p>
    <w:p w:rsidR="00DF1C89" w:rsidRPr="00056285" w:rsidRDefault="00DF1C89" w:rsidP="00572FE6">
      <w:pPr>
        <w:pStyle w:val="StandardFlietext"/>
        <w:spacing w:after="0"/>
        <w:rPr>
          <w:rFonts w:ascii="OTTO Sans Regular" w:hAnsi="OTTO Sans Regular"/>
        </w:rPr>
      </w:pPr>
    </w:p>
    <w:p w:rsidR="001247F6" w:rsidRPr="00572FE6" w:rsidRDefault="00462B74" w:rsidP="00572FE6">
      <w:pPr>
        <w:pStyle w:val="StandardFlietext"/>
        <w:tabs>
          <w:tab w:val="left" w:pos="3402"/>
          <w:tab w:val="left" w:pos="6237"/>
        </w:tabs>
        <w:spacing w:after="0"/>
        <w:rPr>
          <w:rFonts w:ascii="OTTO Sans Regular" w:hAnsi="OTTO Sans Regular"/>
          <w:szCs w:val="20"/>
        </w:rPr>
      </w:pPr>
      <w:r w:rsidRPr="00572FE6">
        <w:rPr>
          <w:rFonts w:ascii="OTTO Sans Regular" w:hAnsi="OTTO Sans Regular"/>
          <w:szCs w:val="20"/>
        </w:rPr>
        <w:t>Unser Zeichen:</w:t>
      </w:r>
      <w:r w:rsidRPr="00572FE6">
        <w:rPr>
          <w:rFonts w:ascii="OTTO Sans Regular" w:hAnsi="OTTO Sans Regular"/>
          <w:szCs w:val="20"/>
        </w:rPr>
        <w:tab/>
        <w:t>Ihr Zeichen:</w:t>
      </w:r>
      <w:r w:rsidRPr="00572FE6">
        <w:rPr>
          <w:rFonts w:ascii="OTTO Sans Regular" w:hAnsi="OTTO Sans Regular"/>
          <w:szCs w:val="20"/>
        </w:rPr>
        <w:tab/>
        <w:t>Ihr Schreiben vom:</w:t>
      </w:r>
    </w:p>
    <w:p w:rsidR="001247F6" w:rsidRPr="00576BE0" w:rsidRDefault="00462B74" w:rsidP="00572FE6">
      <w:pPr>
        <w:pStyle w:val="StandardFlietext"/>
        <w:tabs>
          <w:tab w:val="left" w:pos="3402"/>
          <w:tab w:val="left" w:pos="6237"/>
        </w:tabs>
        <w:spacing w:after="0"/>
        <w:rPr>
          <w:rFonts w:ascii="OTTO Sans Regular" w:hAnsi="OTTO Sans Regular"/>
          <w:b/>
          <w:sz w:val="22"/>
          <w:szCs w:val="22"/>
        </w:rPr>
      </w:pPr>
      <w:r w:rsidRPr="00576BE0">
        <w:rPr>
          <w:rFonts w:ascii="OTTO Sans Regular" w:hAnsi="OTTO Sans Regular"/>
          <w:b/>
          <w:sz w:val="22"/>
          <w:szCs w:val="22"/>
        </w:rPr>
        <w:t>KM-BM</w:t>
      </w:r>
      <w:r w:rsidR="00576BE0" w:rsidRPr="00576BE0">
        <w:rPr>
          <w:rFonts w:ascii="OTTO Sans Regular" w:hAnsi="OTTO Sans Regular"/>
          <w:b/>
          <w:sz w:val="22"/>
          <w:szCs w:val="22"/>
        </w:rPr>
        <w:t>/</w:t>
      </w:r>
      <w:r w:rsidRPr="00576BE0">
        <w:rPr>
          <w:rFonts w:ascii="OTTO Sans Regular" w:hAnsi="OTTO Sans Regular"/>
          <w:b/>
          <w:sz w:val="22"/>
          <w:szCs w:val="22"/>
        </w:rPr>
        <w:t xml:space="preserve"> </w:t>
      </w:r>
      <w:proofErr w:type="spellStart"/>
      <w:r w:rsidRPr="00576BE0">
        <w:rPr>
          <w:rFonts w:ascii="OTTO Sans Regular" w:hAnsi="OTTO Sans Regular"/>
          <w:b/>
          <w:sz w:val="22"/>
          <w:szCs w:val="22"/>
        </w:rPr>
        <w:t>xxxxxx</w:t>
      </w:r>
      <w:proofErr w:type="spellEnd"/>
      <w:r w:rsidRPr="00576BE0">
        <w:rPr>
          <w:rFonts w:ascii="OTTO Sans Regular" w:hAnsi="OTTO Sans Regular"/>
          <w:b/>
          <w:sz w:val="22"/>
          <w:szCs w:val="22"/>
        </w:rPr>
        <w:tab/>
      </w:r>
      <w:proofErr w:type="spellStart"/>
      <w:r w:rsidRPr="00576BE0">
        <w:rPr>
          <w:rFonts w:ascii="OTTO Sans Regular" w:hAnsi="OTTO Sans Regular"/>
          <w:b/>
          <w:sz w:val="22"/>
          <w:szCs w:val="22"/>
        </w:rPr>
        <w:t>xxxxxxxxxx</w:t>
      </w:r>
      <w:proofErr w:type="spellEnd"/>
      <w:r w:rsidRPr="00576BE0">
        <w:rPr>
          <w:rFonts w:ascii="OTTO Sans Regular" w:hAnsi="OTTO Sans Regular"/>
          <w:b/>
          <w:sz w:val="22"/>
          <w:szCs w:val="22"/>
        </w:rPr>
        <w:tab/>
        <w:t>01.01.1970</w:t>
      </w:r>
      <w:r w:rsidR="00DF1C89" w:rsidRPr="00576BE0">
        <w:rPr>
          <w:rFonts w:ascii="OTTO Sans Regular" w:hAnsi="OTTO Sans Regular"/>
          <w:b/>
          <w:sz w:val="22"/>
          <w:szCs w:val="22"/>
        </w:rPr>
        <w:br/>
      </w:r>
    </w:p>
    <w:p w:rsidR="00462B74" w:rsidRDefault="00462B74" w:rsidP="00572FE6">
      <w:pPr>
        <w:pStyle w:val="StandardFlietext"/>
        <w:spacing w:after="0"/>
        <w:rPr>
          <w:rFonts w:ascii="OTTO Sans Regular" w:hAnsi="OTTO Sans Regular"/>
        </w:rPr>
      </w:pPr>
    </w:p>
    <w:p w:rsidR="00572FE6" w:rsidRDefault="00572FE6" w:rsidP="00572FE6">
      <w:pPr>
        <w:pStyle w:val="StandardFlietext"/>
        <w:spacing w:after="0"/>
        <w:rPr>
          <w:rFonts w:ascii="OTTO Sans Regular" w:hAnsi="OTTO Sans Regular"/>
        </w:rPr>
      </w:pPr>
    </w:p>
    <w:p w:rsidR="00DF1C89" w:rsidRPr="00576BE0" w:rsidRDefault="00572FE6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>
        <w:rPr>
          <w:rFonts w:ascii="OTTO Sans Regular" w:hAnsi="OTTO Sans Regular"/>
          <w:sz w:val="22"/>
          <w:szCs w:val="22"/>
        </w:rPr>
        <w:t xml:space="preserve">Sehr geehrte/r Herr/Frau </w:t>
      </w:r>
      <w:proofErr w:type="spellStart"/>
      <w:r>
        <w:rPr>
          <w:rFonts w:ascii="OTTO Sans Regular" w:hAnsi="OTTO Sans Regular"/>
          <w:sz w:val="22"/>
          <w:szCs w:val="22"/>
        </w:rPr>
        <w:t>abc</w:t>
      </w:r>
      <w:proofErr w:type="spellEnd"/>
      <w:r w:rsidR="00462B74" w:rsidRPr="00576BE0">
        <w:rPr>
          <w:rFonts w:ascii="OTTO Sans Regular" w:hAnsi="OTTO Sans Regular"/>
          <w:sz w:val="22"/>
          <w:szCs w:val="22"/>
        </w:rPr>
        <w:t>,</w:t>
      </w:r>
    </w:p>
    <w:p w:rsidR="00DF1C89" w:rsidRPr="00576BE0" w:rsidRDefault="00DF1C89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</w:p>
    <w:p w:rsidR="00572FE6" w:rsidRPr="00832CDD" w:rsidRDefault="00572FE6" w:rsidP="00572FE6">
      <w:pPr>
        <w:spacing w:line="276" w:lineRule="auto"/>
        <w:jc w:val="both"/>
        <w:rPr>
          <w:rFonts w:ascii="OTTO Sans Regular" w:hAnsi="OTTO Sans Regular"/>
          <w:sz w:val="22"/>
          <w:szCs w:val="22"/>
        </w:rPr>
      </w:pPr>
      <w:proofErr w:type="gramStart"/>
      <w:r w:rsidRPr="00832CDD">
        <w:rPr>
          <w:rFonts w:ascii="OTTO Sans Regular" w:hAnsi="OTTO Sans Regular"/>
          <w:sz w:val="22"/>
          <w:szCs w:val="22"/>
        </w:rPr>
        <w:t>aufgrund des hohen Betrugsaufkommens,</w:t>
      </w:r>
      <w:proofErr w:type="gramEnd"/>
      <w:r w:rsidRPr="00832CDD">
        <w:rPr>
          <w:rFonts w:ascii="OTTO Sans Regular" w:hAnsi="OTTO Sans Regular"/>
          <w:sz w:val="22"/>
          <w:szCs w:val="22"/>
        </w:rPr>
        <w:t xml:space="preserve"> kommen wir leider erst jetzt dazu das o.a. Auskunftsersuchen zu beantworten. Nachstehend teilen wir Ihnen den Sachverhalt mit.</w:t>
      </w:r>
    </w:p>
    <w:p w:rsidR="00462B74" w:rsidRPr="00576BE0" w:rsidRDefault="00462B74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</w:p>
    <w:p w:rsidR="00462B74" w:rsidRPr="000731A1" w:rsidRDefault="00E07718" w:rsidP="00572FE6">
      <w:pPr>
        <w:pStyle w:val="StandardFlietext"/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OTTO-Kundenkontonummer:</w:t>
      </w:r>
      <w:r w:rsidR="00166F77">
        <w:rPr>
          <w:rFonts w:ascii="OTTO Sans Regular" w:hAnsi="OTTO Sans Regular"/>
          <w:sz w:val="22"/>
          <w:szCs w:val="22"/>
        </w:rPr>
        <w:tab/>
      </w:r>
      <w:r w:rsidR="000731A1" w:rsidRPr="000731A1">
        <w:rPr>
          <w:b/>
          <w:noProof/>
        </w:rPr>
        <w:t>[onshow.</w:t>
      </w:r>
      <w:r w:rsidR="000731A1">
        <w:rPr>
          <w:b/>
          <w:noProof/>
        </w:rPr>
        <w:t>kundennummer</w:t>
      </w:r>
      <w:r w:rsidR="000731A1" w:rsidRPr="000731A1">
        <w:rPr>
          <w:b/>
          <w:noProof/>
        </w:rPr>
        <w:t>]</w:t>
      </w:r>
    </w:p>
    <w:p w:rsidR="005C15E1" w:rsidRPr="00576BE0" w:rsidRDefault="009971BF" w:rsidP="00572FE6">
      <w:pPr>
        <w:pStyle w:val="StandardFlietext"/>
        <w:tabs>
          <w:tab w:val="left" w:pos="2835"/>
        </w:tabs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Kunde</w:t>
      </w:r>
      <w:r w:rsidR="005C15E1" w:rsidRPr="00576BE0">
        <w:rPr>
          <w:rFonts w:ascii="OTTO Sans Regular" w:hAnsi="OTTO Sans Regular"/>
          <w:sz w:val="22"/>
          <w:szCs w:val="22"/>
        </w:rPr>
        <w:t>:</w:t>
      </w:r>
      <w:r w:rsidR="005C15E1" w:rsidRPr="00576BE0">
        <w:rPr>
          <w:rFonts w:ascii="OTTO Sans Regular" w:hAnsi="OTTO Sans Regular"/>
          <w:sz w:val="22"/>
          <w:szCs w:val="22"/>
        </w:rPr>
        <w:tab/>
      </w:r>
      <w:r w:rsidR="00576BE0">
        <w:rPr>
          <w:rFonts w:ascii="OTTO Sans Regular" w:hAnsi="OTTO Sans Regular"/>
          <w:sz w:val="22"/>
          <w:szCs w:val="22"/>
        </w:rPr>
        <w:tab/>
      </w:r>
      <w:r w:rsidR="00030458" w:rsidRPr="000731A1">
        <w:rPr>
          <w:b/>
          <w:noProof/>
        </w:rPr>
        <w:t>[onshow.</w:t>
      </w:r>
      <w:r w:rsidR="00030458">
        <w:rPr>
          <w:b/>
          <w:noProof/>
        </w:rPr>
        <w:t>vorname</w:t>
      </w:r>
      <w:r w:rsidR="00030458" w:rsidRPr="000731A1">
        <w:rPr>
          <w:b/>
          <w:noProof/>
        </w:rPr>
        <w:t>]</w:t>
      </w:r>
      <w:r w:rsidRPr="00576BE0">
        <w:rPr>
          <w:rFonts w:ascii="OTTO Sans Regular" w:hAnsi="OTTO Sans Regular"/>
          <w:b/>
          <w:sz w:val="22"/>
          <w:szCs w:val="22"/>
        </w:rPr>
        <w:t xml:space="preserve"> </w:t>
      </w:r>
      <w:r w:rsidR="00030458" w:rsidRPr="000731A1">
        <w:rPr>
          <w:b/>
          <w:noProof/>
        </w:rPr>
        <w:t>[onshow.</w:t>
      </w:r>
      <w:r w:rsidR="00030458">
        <w:rPr>
          <w:b/>
          <w:noProof/>
        </w:rPr>
        <w:t>name</w:t>
      </w:r>
      <w:bookmarkStart w:id="0" w:name="_GoBack"/>
      <w:bookmarkEnd w:id="0"/>
      <w:r w:rsidR="00030458" w:rsidRPr="000731A1">
        <w:rPr>
          <w:b/>
          <w:noProof/>
        </w:rPr>
        <w:t>]</w:t>
      </w:r>
      <w:r w:rsidRPr="00576BE0">
        <w:rPr>
          <w:rFonts w:ascii="OTTO Sans Regular" w:hAnsi="OTTO Sans Regular"/>
          <w:sz w:val="22"/>
          <w:szCs w:val="22"/>
        </w:rPr>
        <w:t xml:space="preserve">, geb. </w:t>
      </w:r>
      <w:r w:rsidRPr="00576BE0">
        <w:rPr>
          <w:rFonts w:ascii="OTTO Sans Regular" w:hAnsi="OTTO Sans Regular"/>
          <w:sz w:val="22"/>
          <w:szCs w:val="22"/>
        </w:rPr>
        <w:fldChar w:fldCharType="begin"/>
      </w:r>
      <w:r w:rsidRPr="00576BE0">
        <w:rPr>
          <w:rFonts w:ascii="OTTO Sans Regular" w:hAnsi="OTTO Sans Regular"/>
          <w:sz w:val="22"/>
          <w:szCs w:val="22"/>
        </w:rPr>
        <w:instrText xml:space="preserve"> MERGEFIELD  GebDatum  \* MERGEFORMAT </w:instrText>
      </w:r>
      <w:r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«GebDatum»</w:t>
      </w:r>
      <w:r w:rsidRPr="00576BE0">
        <w:rPr>
          <w:rFonts w:ascii="OTTO Sans Regular" w:hAnsi="OTTO Sans Regular"/>
          <w:sz w:val="22"/>
          <w:szCs w:val="22"/>
        </w:rPr>
        <w:fldChar w:fldCharType="end"/>
      </w:r>
    </w:p>
    <w:p w:rsidR="005C15E1" w:rsidRPr="00576BE0" w:rsidRDefault="009971BF" w:rsidP="00572FE6">
      <w:pPr>
        <w:pStyle w:val="StandardFlietext"/>
        <w:tabs>
          <w:tab w:val="left" w:pos="2835"/>
        </w:tabs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Kontoanschrift</w:t>
      </w:r>
      <w:r w:rsidR="005C15E1" w:rsidRPr="00576BE0">
        <w:rPr>
          <w:rFonts w:ascii="OTTO Sans Regular" w:hAnsi="OTTO Sans Regular"/>
          <w:sz w:val="22"/>
          <w:szCs w:val="22"/>
        </w:rPr>
        <w:t>:</w:t>
      </w:r>
      <w:r w:rsidR="005C15E1" w:rsidRPr="00576BE0">
        <w:rPr>
          <w:rFonts w:ascii="OTTO Sans Regular" w:hAnsi="OTTO Sans Regular"/>
          <w:sz w:val="22"/>
          <w:szCs w:val="22"/>
        </w:rPr>
        <w:tab/>
      </w:r>
      <w:r w:rsidR="00576BE0">
        <w:rPr>
          <w:rFonts w:ascii="OTTO Sans Regular" w:hAnsi="OTTO Sans Regular"/>
          <w:sz w:val="22"/>
          <w:szCs w:val="22"/>
        </w:rPr>
        <w:tab/>
      </w:r>
      <w:r w:rsidR="005C15E1" w:rsidRPr="00576BE0">
        <w:rPr>
          <w:rFonts w:ascii="OTTO Sans Regular" w:hAnsi="OTTO Sans Regular"/>
          <w:sz w:val="22"/>
          <w:szCs w:val="22"/>
        </w:rPr>
        <w:fldChar w:fldCharType="begin"/>
      </w:r>
      <w:r w:rsidR="005C15E1" w:rsidRPr="00576BE0">
        <w:rPr>
          <w:rFonts w:ascii="OTTO Sans Regular" w:hAnsi="OTTO Sans Regular"/>
          <w:sz w:val="22"/>
          <w:szCs w:val="22"/>
        </w:rPr>
        <w:instrText xml:space="preserve"> MERGEFIELD  Strasse  \* MERGEFORMAT </w:instrText>
      </w:r>
      <w:r w:rsidR="005C15E1"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«Strasse»</w:t>
      </w:r>
      <w:r w:rsidR="005C15E1" w:rsidRPr="00576BE0">
        <w:rPr>
          <w:rFonts w:ascii="OTTO Sans Regular" w:hAnsi="OTTO Sans Regular"/>
          <w:sz w:val="22"/>
          <w:szCs w:val="22"/>
        </w:rPr>
        <w:fldChar w:fldCharType="end"/>
      </w:r>
      <w:r w:rsidR="005C15E1" w:rsidRPr="00576BE0">
        <w:rPr>
          <w:rFonts w:ascii="OTTO Sans Regular" w:hAnsi="OTTO Sans Regular"/>
          <w:sz w:val="22"/>
          <w:szCs w:val="22"/>
        </w:rPr>
        <w:t xml:space="preserve"> </w:t>
      </w:r>
      <w:r w:rsidR="005C15E1" w:rsidRPr="00576BE0">
        <w:rPr>
          <w:rFonts w:ascii="OTTO Sans Regular" w:hAnsi="OTTO Sans Regular"/>
          <w:sz w:val="22"/>
          <w:szCs w:val="22"/>
        </w:rPr>
        <w:fldChar w:fldCharType="begin"/>
      </w:r>
      <w:r w:rsidR="005C15E1" w:rsidRPr="00576BE0">
        <w:rPr>
          <w:rFonts w:ascii="OTTO Sans Regular" w:hAnsi="OTTO Sans Regular"/>
          <w:sz w:val="22"/>
          <w:szCs w:val="22"/>
        </w:rPr>
        <w:instrText xml:space="preserve"> MERGEFIELD  Hausnr  \* MERGEFORMAT </w:instrText>
      </w:r>
      <w:r w:rsidR="005C15E1"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«Hausnr»</w:t>
      </w:r>
      <w:r w:rsidR="005C15E1" w:rsidRPr="00576BE0">
        <w:rPr>
          <w:rFonts w:ascii="OTTO Sans Regular" w:hAnsi="OTTO Sans Regular"/>
          <w:sz w:val="22"/>
          <w:szCs w:val="22"/>
        </w:rPr>
        <w:fldChar w:fldCharType="end"/>
      </w:r>
      <w:r w:rsidRPr="00576BE0">
        <w:rPr>
          <w:rFonts w:ascii="OTTO Sans Regular" w:hAnsi="OTTO Sans Regular"/>
          <w:sz w:val="22"/>
          <w:szCs w:val="22"/>
        </w:rPr>
        <w:t xml:space="preserve">, </w:t>
      </w:r>
      <w:r w:rsidR="005C15E1" w:rsidRPr="00576BE0">
        <w:rPr>
          <w:rFonts w:ascii="OTTO Sans Regular" w:hAnsi="OTTO Sans Regular"/>
          <w:sz w:val="22"/>
          <w:szCs w:val="22"/>
        </w:rPr>
        <w:fldChar w:fldCharType="begin"/>
      </w:r>
      <w:r w:rsidR="005C15E1" w:rsidRPr="00576BE0">
        <w:rPr>
          <w:rFonts w:ascii="OTTO Sans Regular" w:hAnsi="OTTO Sans Regular"/>
          <w:sz w:val="22"/>
          <w:szCs w:val="22"/>
        </w:rPr>
        <w:instrText xml:space="preserve"> MERGEFIELD  PLZ  \* MERGEFORMAT </w:instrText>
      </w:r>
      <w:r w:rsidR="005C15E1"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«PLZ»</w:t>
      </w:r>
      <w:r w:rsidR="005C15E1" w:rsidRPr="00576BE0">
        <w:rPr>
          <w:rFonts w:ascii="OTTO Sans Regular" w:hAnsi="OTTO Sans Regular"/>
          <w:sz w:val="22"/>
          <w:szCs w:val="22"/>
        </w:rPr>
        <w:fldChar w:fldCharType="end"/>
      </w:r>
      <w:r w:rsidR="005C15E1" w:rsidRPr="00576BE0">
        <w:rPr>
          <w:rFonts w:ascii="OTTO Sans Regular" w:hAnsi="OTTO Sans Regular"/>
          <w:sz w:val="22"/>
          <w:szCs w:val="22"/>
        </w:rPr>
        <w:t xml:space="preserve"> </w:t>
      </w:r>
      <w:r w:rsidR="005C15E1" w:rsidRPr="00576BE0">
        <w:rPr>
          <w:rFonts w:ascii="OTTO Sans Regular" w:hAnsi="OTTO Sans Regular"/>
          <w:sz w:val="22"/>
          <w:szCs w:val="22"/>
        </w:rPr>
        <w:fldChar w:fldCharType="begin"/>
      </w:r>
      <w:r w:rsidR="005C15E1" w:rsidRPr="00576BE0">
        <w:rPr>
          <w:rFonts w:ascii="OTTO Sans Regular" w:hAnsi="OTTO Sans Regular"/>
          <w:sz w:val="22"/>
          <w:szCs w:val="22"/>
        </w:rPr>
        <w:instrText xml:space="preserve"> MERGEFIELD  Ort  \* MERGEFORMAT </w:instrText>
      </w:r>
      <w:r w:rsidR="005C15E1"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«Ort»</w:t>
      </w:r>
      <w:r w:rsidR="005C15E1" w:rsidRPr="00576BE0">
        <w:rPr>
          <w:rFonts w:ascii="OTTO Sans Regular" w:hAnsi="OTTO Sans Regular"/>
          <w:sz w:val="22"/>
          <w:szCs w:val="22"/>
        </w:rPr>
        <w:fldChar w:fldCharType="end"/>
      </w:r>
    </w:p>
    <w:p w:rsidR="009971BF" w:rsidRPr="00576BE0" w:rsidRDefault="009971BF" w:rsidP="00572FE6">
      <w:pPr>
        <w:pStyle w:val="StandardFlietext"/>
        <w:tabs>
          <w:tab w:val="left" w:pos="2835"/>
        </w:tabs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Telefonnummer(n):</w:t>
      </w:r>
      <w:r w:rsidRPr="00576BE0">
        <w:rPr>
          <w:rFonts w:ascii="OTTO Sans Regular" w:hAnsi="OTTO Sans Regular"/>
          <w:sz w:val="22"/>
          <w:szCs w:val="22"/>
        </w:rPr>
        <w:tab/>
      </w:r>
      <w:r w:rsidR="00576BE0">
        <w:rPr>
          <w:rFonts w:ascii="OTTO Sans Regular" w:hAnsi="OTTO Sans Regular"/>
          <w:sz w:val="22"/>
          <w:szCs w:val="22"/>
        </w:rPr>
        <w:tab/>
      </w:r>
      <w:r w:rsidRPr="00576BE0">
        <w:rPr>
          <w:rFonts w:ascii="OTTO Sans Regular" w:hAnsi="OTTO Sans Regular"/>
          <w:sz w:val="22"/>
          <w:szCs w:val="22"/>
        </w:rPr>
        <w:fldChar w:fldCharType="begin"/>
      </w:r>
      <w:r w:rsidRPr="00576BE0">
        <w:rPr>
          <w:rFonts w:ascii="OTTO Sans Regular" w:hAnsi="OTTO Sans Regular"/>
          <w:sz w:val="22"/>
          <w:szCs w:val="22"/>
        </w:rPr>
        <w:instrText xml:space="preserve"> MERGEFIELD  Telefon  \* MERGEFORMAT </w:instrText>
      </w:r>
      <w:r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«Telefon»</w:t>
      </w:r>
      <w:r w:rsidRPr="00576BE0">
        <w:rPr>
          <w:rFonts w:ascii="OTTO Sans Regular" w:hAnsi="OTTO Sans Regular"/>
          <w:sz w:val="22"/>
          <w:szCs w:val="22"/>
        </w:rPr>
        <w:fldChar w:fldCharType="end"/>
      </w:r>
    </w:p>
    <w:p w:rsidR="005C15E1" w:rsidRDefault="005C15E1" w:rsidP="00572FE6">
      <w:pPr>
        <w:pStyle w:val="StandardFlietext"/>
        <w:tabs>
          <w:tab w:val="left" w:pos="2835"/>
        </w:tabs>
        <w:spacing w:after="0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E-Mail-Adresse:</w:t>
      </w:r>
      <w:r w:rsidRPr="00576BE0">
        <w:rPr>
          <w:rFonts w:ascii="OTTO Sans Regular" w:hAnsi="OTTO Sans Regular"/>
          <w:sz w:val="22"/>
          <w:szCs w:val="22"/>
        </w:rPr>
        <w:tab/>
      </w:r>
      <w:r w:rsidR="00576BE0">
        <w:rPr>
          <w:rFonts w:ascii="OTTO Sans Regular" w:hAnsi="OTTO Sans Regular"/>
          <w:sz w:val="22"/>
          <w:szCs w:val="22"/>
        </w:rPr>
        <w:tab/>
      </w:r>
      <w:r w:rsidRPr="00576BE0">
        <w:rPr>
          <w:rFonts w:ascii="OTTO Sans Regular" w:hAnsi="OTTO Sans Regular"/>
          <w:sz w:val="22"/>
          <w:szCs w:val="22"/>
        </w:rPr>
        <w:fldChar w:fldCharType="begin"/>
      </w:r>
      <w:r w:rsidRPr="00576BE0">
        <w:rPr>
          <w:rFonts w:ascii="OTTO Sans Regular" w:hAnsi="OTTO Sans Regular"/>
          <w:sz w:val="22"/>
          <w:szCs w:val="22"/>
        </w:rPr>
        <w:instrText xml:space="preserve"> MERGEFIELD  E-Mail  \* MERGEFORMAT </w:instrText>
      </w:r>
      <w:r w:rsidRPr="00576BE0"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«E-Mail»</w:t>
      </w:r>
      <w:r w:rsidRPr="00576BE0">
        <w:rPr>
          <w:rFonts w:ascii="OTTO Sans Regular" w:hAnsi="OTTO Sans Regular"/>
          <w:sz w:val="22"/>
          <w:szCs w:val="22"/>
        </w:rPr>
        <w:fldChar w:fldCharType="end"/>
      </w:r>
    </w:p>
    <w:p w:rsidR="00213EC0" w:rsidRDefault="00213EC0" w:rsidP="00572FE6">
      <w:pPr>
        <w:pStyle w:val="StandardFlietext"/>
        <w:tabs>
          <w:tab w:val="left" w:pos="2835"/>
        </w:tabs>
        <w:spacing w:after="0"/>
        <w:rPr>
          <w:rFonts w:ascii="OTTO Sans Regular" w:hAnsi="OTTO Sans Regular"/>
          <w:sz w:val="22"/>
          <w:szCs w:val="22"/>
        </w:rPr>
      </w:pPr>
      <w:r>
        <w:rPr>
          <w:rFonts w:ascii="OTTO Sans Regular" w:hAnsi="OTTO Sans Regular"/>
          <w:sz w:val="22"/>
          <w:szCs w:val="22"/>
        </w:rPr>
        <w:t>IP-Adresse</w:t>
      </w:r>
      <w:r w:rsidR="0053509D">
        <w:rPr>
          <w:rFonts w:ascii="OTTO Sans Regular" w:hAnsi="OTTO Sans Regular"/>
          <w:sz w:val="22"/>
          <w:szCs w:val="22"/>
        </w:rPr>
        <w:t xml:space="preserve"> und Zeitstempel</w:t>
      </w:r>
      <w:r>
        <w:rPr>
          <w:rFonts w:ascii="OTTO Sans Regular" w:hAnsi="OTTO Sans Regular"/>
          <w:sz w:val="22"/>
          <w:szCs w:val="22"/>
        </w:rPr>
        <w:t>:</w:t>
      </w:r>
      <w:r>
        <w:rPr>
          <w:rFonts w:ascii="OTTO Sans Regular" w:hAnsi="OTTO Sans Regular"/>
          <w:sz w:val="22"/>
          <w:szCs w:val="22"/>
        </w:rPr>
        <w:tab/>
      </w:r>
      <w:r>
        <w:rPr>
          <w:rFonts w:ascii="OTTO Sans Regular" w:hAnsi="OTTO Sans Regular"/>
          <w:sz w:val="22"/>
          <w:szCs w:val="22"/>
        </w:rPr>
        <w:fldChar w:fldCharType="begin"/>
      </w:r>
      <w:r>
        <w:rPr>
          <w:rFonts w:ascii="OTTO Sans Regular" w:hAnsi="OTTO Sans Regular"/>
          <w:sz w:val="22"/>
          <w:szCs w:val="22"/>
        </w:rPr>
        <w:instrText xml:space="preserve"> MERGEFIELD  IP-Adr  \* MERGEFORMAT </w:instrText>
      </w:r>
      <w:r>
        <w:rPr>
          <w:rFonts w:ascii="OTTO Sans Regular" w:hAnsi="OTTO Sans Regular"/>
          <w:sz w:val="22"/>
          <w:szCs w:val="22"/>
        </w:rPr>
        <w:fldChar w:fldCharType="separate"/>
      </w:r>
      <w:r w:rsidR="008F6DDB">
        <w:rPr>
          <w:rFonts w:ascii="OTTO Sans Regular" w:hAnsi="OTTO Sans Regular"/>
          <w:noProof/>
          <w:sz w:val="22"/>
          <w:szCs w:val="22"/>
        </w:rPr>
        <w:t>«IP-Adr»</w:t>
      </w:r>
      <w:r>
        <w:rPr>
          <w:rFonts w:ascii="OTTO Sans Regular" w:hAnsi="OTTO Sans Regular"/>
          <w:sz w:val="22"/>
          <w:szCs w:val="22"/>
        </w:rPr>
        <w:fldChar w:fldCharType="end"/>
      </w:r>
    </w:p>
    <w:p w:rsidR="005C15E1" w:rsidRPr="00576BE0" w:rsidRDefault="005C15E1" w:rsidP="00572FE6">
      <w:pPr>
        <w:pStyle w:val="StandardFlietext"/>
        <w:tabs>
          <w:tab w:val="left" w:pos="2552"/>
        </w:tabs>
        <w:spacing w:after="0"/>
        <w:rPr>
          <w:rFonts w:ascii="OTTO Sans Regular" w:hAnsi="OTTO Sans Regular"/>
          <w:sz w:val="22"/>
          <w:szCs w:val="22"/>
        </w:rPr>
      </w:pPr>
    </w:p>
    <w:p w:rsidR="00576BE0" w:rsidRPr="00576BE0" w:rsidRDefault="00576BE0" w:rsidP="00572FE6">
      <w:pPr>
        <w:spacing w:after="0" w:line="240" w:lineRule="auto"/>
        <w:jc w:val="both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 xml:space="preserve">Im o.g. Kundenkonto wurde eine Bestellung aufgegeben. Die Rechnung fügen wir als – </w:t>
      </w:r>
      <w:r w:rsidRPr="00576BE0">
        <w:rPr>
          <w:rFonts w:ascii="OTTO Sans Regular" w:hAnsi="OTTO Sans Regular"/>
          <w:b/>
          <w:sz w:val="22"/>
          <w:szCs w:val="22"/>
        </w:rPr>
        <w:t xml:space="preserve">Anlage 1 </w:t>
      </w:r>
      <w:r w:rsidRPr="00576BE0">
        <w:rPr>
          <w:rFonts w:ascii="OTTO Sans Regular" w:hAnsi="OTTO Sans Regular"/>
          <w:sz w:val="22"/>
          <w:szCs w:val="22"/>
        </w:rPr>
        <w:t xml:space="preserve">– bei. Dem Abliefernacheis, den wir als – </w:t>
      </w:r>
      <w:r w:rsidRPr="00576BE0">
        <w:rPr>
          <w:rFonts w:ascii="OTTO Sans Regular" w:hAnsi="OTTO Sans Regular"/>
          <w:b/>
          <w:sz w:val="22"/>
          <w:szCs w:val="22"/>
        </w:rPr>
        <w:t>Anlage 1a</w:t>
      </w:r>
      <w:r w:rsidRPr="00576BE0">
        <w:rPr>
          <w:rFonts w:ascii="OTTO Sans Regular" w:hAnsi="OTTO Sans Regular"/>
          <w:sz w:val="22"/>
          <w:szCs w:val="22"/>
        </w:rPr>
        <w:t xml:space="preserve"> – beifügen, können Sie die Unterschrift des Warenempfängers entnehmen.</w:t>
      </w:r>
    </w:p>
    <w:p w:rsidR="00576BE0" w:rsidRPr="00576BE0" w:rsidRDefault="00576BE0" w:rsidP="00572FE6">
      <w:pPr>
        <w:jc w:val="both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>Da trotz mehrmaliger Mahnungen keine Zahlung geleistet wurde, haben wir die offene Forderung am 30.06.2017 an die Firma EOS Deutscher Inkasso-Dienst zum Einzug übergeben (</w:t>
      </w:r>
      <w:proofErr w:type="spellStart"/>
      <w:r w:rsidRPr="00576BE0">
        <w:rPr>
          <w:rFonts w:ascii="OTTO Sans Regular" w:hAnsi="OTTO Sans Regular"/>
          <w:sz w:val="22"/>
          <w:szCs w:val="22"/>
        </w:rPr>
        <w:t>Forderungsnr</w:t>
      </w:r>
      <w:proofErr w:type="spellEnd"/>
      <w:r w:rsidRPr="00576BE0">
        <w:rPr>
          <w:rFonts w:ascii="OTTO Sans Regular" w:hAnsi="OTTO Sans Regular"/>
          <w:sz w:val="22"/>
          <w:szCs w:val="22"/>
        </w:rPr>
        <w:t>.: 67993067).</w:t>
      </w:r>
    </w:p>
    <w:p w:rsidR="00576BE0" w:rsidRDefault="00576BE0" w:rsidP="00572FE6">
      <w:pPr>
        <w:jc w:val="both"/>
        <w:rPr>
          <w:rFonts w:ascii="OTTO Sans Regular" w:hAnsi="OTTO Sans Regular"/>
          <w:sz w:val="22"/>
          <w:szCs w:val="22"/>
        </w:rPr>
      </w:pPr>
      <w:r w:rsidRPr="00576BE0">
        <w:rPr>
          <w:rFonts w:ascii="OTTO Sans Regular" w:hAnsi="OTTO Sans Regular"/>
          <w:sz w:val="22"/>
          <w:szCs w:val="22"/>
        </w:rPr>
        <w:t xml:space="preserve">Aufgrund ihrer Anfrage haben wir die Forderung vom Inkasso-Dienst zurückgebucht und das Kundenkonto bis zur Klärung des Sachverhaltes um den Forderungsbetrag entlastet. </w:t>
      </w:r>
    </w:p>
    <w:p w:rsidR="00576BE0" w:rsidRPr="00832CDD" w:rsidRDefault="00576BE0" w:rsidP="00572FE6">
      <w:pPr>
        <w:spacing w:after="0" w:line="276" w:lineRule="auto"/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>Rechnungsbetrag:</w:t>
      </w:r>
      <w:r w:rsidRPr="00832CDD">
        <w:rPr>
          <w:rFonts w:ascii="OTTO Sans Regular" w:hAnsi="OTTO Sans Regular"/>
          <w:sz w:val="22"/>
          <w:szCs w:val="22"/>
        </w:rPr>
        <w:tab/>
      </w:r>
      <w:r w:rsidRPr="00832CDD">
        <w:rPr>
          <w:rFonts w:ascii="OTTO Sans Regular" w:hAnsi="OTTO Sans Regular"/>
          <w:sz w:val="22"/>
          <w:szCs w:val="22"/>
        </w:rPr>
        <w:tab/>
      </w:r>
      <w:r w:rsidRPr="00832CDD">
        <w:rPr>
          <w:rFonts w:ascii="OTTO Sans Regular" w:hAnsi="OTTO Sans Regular"/>
          <w:sz w:val="22"/>
          <w:szCs w:val="22"/>
        </w:rPr>
        <w:tab/>
        <w:t>199,97 € *</w:t>
      </w:r>
    </w:p>
    <w:p w:rsidR="00576BE0" w:rsidRPr="00832CDD" w:rsidRDefault="00576BE0" w:rsidP="00572FE6">
      <w:pPr>
        <w:spacing w:after="0" w:line="276" w:lineRule="auto"/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>Zahlung:</w:t>
      </w:r>
      <w:r w:rsidRPr="00832CDD">
        <w:rPr>
          <w:rFonts w:ascii="OTTO Sans Regular" w:hAnsi="OTTO Sans Regular"/>
          <w:sz w:val="22"/>
          <w:szCs w:val="22"/>
        </w:rPr>
        <w:tab/>
      </w:r>
      <w:r w:rsidRPr="00832CDD">
        <w:rPr>
          <w:rFonts w:ascii="OTTO Sans Regular" w:hAnsi="OTTO Sans Regular"/>
          <w:sz w:val="22"/>
          <w:szCs w:val="22"/>
        </w:rPr>
        <w:tab/>
      </w:r>
      <w:r w:rsidRPr="00832CDD">
        <w:rPr>
          <w:rFonts w:ascii="OTTO Sans Regular" w:hAnsi="OTTO Sans Regular"/>
          <w:sz w:val="22"/>
          <w:szCs w:val="22"/>
        </w:rPr>
        <w:tab/>
      </w:r>
      <w:r w:rsidRPr="00832CDD">
        <w:rPr>
          <w:rFonts w:ascii="OTTO Sans Regular" w:hAnsi="OTTO Sans Regular"/>
          <w:sz w:val="22"/>
          <w:szCs w:val="22"/>
        </w:rPr>
        <w:tab/>
        <w:t xml:space="preserve">     0,00 € </w:t>
      </w:r>
    </w:p>
    <w:p w:rsidR="00576BE0" w:rsidRPr="00832CDD" w:rsidRDefault="00576BE0" w:rsidP="00572FE6">
      <w:pPr>
        <w:spacing w:after="0" w:line="276" w:lineRule="auto"/>
        <w:jc w:val="both"/>
        <w:rPr>
          <w:rFonts w:ascii="OTTO Sans Regular" w:hAnsi="OTTO Sans Regular"/>
          <w:b/>
          <w:sz w:val="22"/>
          <w:szCs w:val="22"/>
          <w:u w:val="single"/>
        </w:rPr>
      </w:pPr>
      <w:r w:rsidRPr="00832CDD">
        <w:rPr>
          <w:rFonts w:ascii="OTTO Sans Regular" w:hAnsi="OTTO Sans Regular"/>
          <w:b/>
          <w:sz w:val="22"/>
          <w:szCs w:val="22"/>
        </w:rPr>
        <w:t xml:space="preserve">Schaden:   </w:t>
      </w:r>
      <w:r w:rsidRPr="00832CDD">
        <w:rPr>
          <w:rFonts w:ascii="OTTO Sans Regular" w:hAnsi="OTTO Sans Regular"/>
          <w:b/>
          <w:sz w:val="22"/>
          <w:szCs w:val="22"/>
        </w:rPr>
        <w:tab/>
      </w:r>
      <w:r w:rsidRPr="00832CDD">
        <w:rPr>
          <w:rFonts w:ascii="OTTO Sans Regular" w:hAnsi="OTTO Sans Regular"/>
          <w:b/>
          <w:sz w:val="22"/>
          <w:szCs w:val="22"/>
        </w:rPr>
        <w:tab/>
      </w:r>
      <w:r w:rsidRPr="00832CDD">
        <w:rPr>
          <w:rFonts w:ascii="OTTO Sans Regular" w:hAnsi="OTTO Sans Regular"/>
          <w:b/>
          <w:sz w:val="22"/>
          <w:szCs w:val="22"/>
        </w:rPr>
        <w:tab/>
        <w:t xml:space="preserve">            </w:t>
      </w:r>
      <w:r>
        <w:rPr>
          <w:rFonts w:ascii="OTTO Sans Regular" w:hAnsi="OTTO Sans Regular"/>
          <w:b/>
          <w:sz w:val="22"/>
          <w:szCs w:val="22"/>
        </w:rPr>
        <w:t xml:space="preserve"> </w:t>
      </w:r>
      <w:r w:rsidRPr="00832CDD">
        <w:rPr>
          <w:rFonts w:ascii="OTTO Sans Regular" w:hAnsi="OTTO Sans Regular"/>
          <w:b/>
          <w:sz w:val="22"/>
          <w:szCs w:val="22"/>
        </w:rPr>
        <w:t xml:space="preserve"> 199,97 €</w:t>
      </w:r>
    </w:p>
    <w:p w:rsidR="00576BE0" w:rsidRPr="00832CDD" w:rsidRDefault="00576BE0" w:rsidP="00572FE6">
      <w:pPr>
        <w:spacing w:after="0" w:line="276" w:lineRule="auto"/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>* Preisangaben beziehen sich auf den Warenwert</w:t>
      </w:r>
    </w:p>
    <w:p w:rsidR="00576BE0" w:rsidRDefault="00576BE0" w:rsidP="00572FE6">
      <w:pPr>
        <w:spacing w:line="276" w:lineRule="auto"/>
        <w:jc w:val="both"/>
        <w:rPr>
          <w:rFonts w:ascii="OTTO Sans Regular" w:hAnsi="OTTO Sans Regular"/>
          <w:color w:val="FF0000"/>
          <w:sz w:val="22"/>
          <w:szCs w:val="22"/>
        </w:rPr>
      </w:pPr>
    </w:p>
    <w:p w:rsidR="00576BE0" w:rsidRPr="0088103C" w:rsidRDefault="00576BE0" w:rsidP="00572FE6">
      <w:pPr>
        <w:spacing w:after="0" w:line="276" w:lineRule="auto"/>
        <w:jc w:val="both"/>
        <w:rPr>
          <w:rFonts w:ascii="OTTO Sans Regular" w:hAnsi="OTTO Sans Regular"/>
          <w:color w:val="FF0000"/>
          <w:sz w:val="22"/>
          <w:szCs w:val="22"/>
        </w:rPr>
      </w:pPr>
      <w:r w:rsidRPr="0088103C">
        <w:rPr>
          <w:rFonts w:ascii="OTTO Sans Regular" w:hAnsi="OTTO Sans Regular"/>
          <w:color w:val="FF0000"/>
          <w:sz w:val="22"/>
          <w:szCs w:val="22"/>
        </w:rPr>
        <w:lastRenderedPageBreak/>
        <w:t xml:space="preserve">Sollte NIEMAND an dem Fall dran gewesen sein, kein manueller Eingriff </w:t>
      </w:r>
      <w:r>
        <w:rPr>
          <w:rFonts w:ascii="OTTO Sans Regular" w:hAnsi="OTTO Sans Regular"/>
          <w:color w:val="FF0000"/>
          <w:sz w:val="22"/>
          <w:szCs w:val="22"/>
        </w:rPr>
        <w:t>im</w:t>
      </w:r>
      <w:r w:rsidRPr="0088103C">
        <w:rPr>
          <w:rFonts w:ascii="OTTO Sans Regular" w:hAnsi="OTTO Sans Regular"/>
          <w:color w:val="FF0000"/>
          <w:sz w:val="22"/>
          <w:szCs w:val="22"/>
        </w:rPr>
        <w:t xml:space="preserve"> Konto erfolgt sein, dann bitte diesen Satz hier einfügen:</w:t>
      </w:r>
    </w:p>
    <w:p w:rsidR="00576BE0" w:rsidRDefault="00576BE0" w:rsidP="00572FE6">
      <w:pPr>
        <w:spacing w:after="0" w:line="276" w:lineRule="auto"/>
        <w:jc w:val="both"/>
        <w:rPr>
          <w:rFonts w:ascii="OTTO Sans Regular" w:hAnsi="OTTO Sans Regular"/>
          <w:sz w:val="22"/>
          <w:szCs w:val="22"/>
        </w:rPr>
      </w:pPr>
    </w:p>
    <w:p w:rsidR="00576BE0" w:rsidRPr="002739B1" w:rsidRDefault="00576BE0" w:rsidP="00572FE6">
      <w:pPr>
        <w:spacing w:after="0" w:line="276" w:lineRule="auto"/>
        <w:jc w:val="both"/>
        <w:rPr>
          <w:rFonts w:ascii="OTTO Sans Regular" w:hAnsi="OTTO Sans Regular"/>
          <w:sz w:val="22"/>
          <w:szCs w:val="22"/>
        </w:rPr>
      </w:pPr>
      <w:r>
        <w:rPr>
          <w:rFonts w:ascii="OTTO Sans Regular" w:hAnsi="OTTO Sans Regular"/>
          <w:sz w:val="22"/>
          <w:szCs w:val="22"/>
        </w:rPr>
        <w:t>Die Datenverarbeitungsvorgänge unterlagen bei dieser Bestellung / diesen Bestellungen vollständig automatisierten Prozessen.</w:t>
      </w:r>
    </w:p>
    <w:p w:rsidR="00576BE0" w:rsidRDefault="00576BE0" w:rsidP="00572FE6">
      <w:pPr>
        <w:spacing w:line="276" w:lineRule="auto"/>
        <w:jc w:val="both"/>
        <w:rPr>
          <w:rFonts w:ascii="OTTO Sans Regular" w:hAnsi="OTTO Sans Regular"/>
          <w:sz w:val="22"/>
          <w:szCs w:val="22"/>
        </w:rPr>
      </w:pPr>
      <w:r>
        <w:rPr>
          <w:rFonts w:ascii="OTTO Sans Regular" w:hAnsi="OTTO Sans Regular"/>
          <w:sz w:val="22"/>
          <w:szCs w:val="22"/>
        </w:rPr>
        <w:t>______________________________________</w:t>
      </w:r>
      <w:r w:rsidR="00572FE6">
        <w:rPr>
          <w:rFonts w:ascii="OTTO Sans Regular" w:hAnsi="OTTO Sans Regular"/>
          <w:sz w:val="22"/>
          <w:szCs w:val="22"/>
        </w:rPr>
        <w:t>____________________________________</w:t>
      </w:r>
    </w:p>
    <w:p w:rsidR="00576BE0" w:rsidRPr="00832CDD" w:rsidRDefault="00576BE0" w:rsidP="00572FE6">
      <w:pPr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>Bezüglich der oben aufgelisteten Bestellvorgänge befreien wir den jeweiligen Lieferdienst vom Postgeheimnis.</w:t>
      </w:r>
    </w:p>
    <w:p w:rsidR="00576BE0" w:rsidRPr="00832CDD" w:rsidRDefault="00576BE0" w:rsidP="00572FE6">
      <w:pPr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 xml:space="preserve">Sollten hier die Tatbestandsmerkmale des Betruges erfüllt sein, so erstattet die Fa. OTTO (GmbH &amp; Co. KG) hiermit Strafanzeige aus allen rechtlichen Gründen unter gleichzeitiger Stellung eines Strafantrages. </w:t>
      </w:r>
    </w:p>
    <w:p w:rsidR="00576BE0" w:rsidRPr="00832CDD" w:rsidRDefault="00576BE0" w:rsidP="00572FE6">
      <w:pPr>
        <w:jc w:val="both"/>
        <w:rPr>
          <w:rFonts w:ascii="OTTO Sans Regular" w:hAnsi="OTTO Sans Regular"/>
          <w:sz w:val="22"/>
          <w:szCs w:val="22"/>
        </w:rPr>
      </w:pPr>
      <w:r w:rsidRPr="00832CDD">
        <w:rPr>
          <w:rFonts w:ascii="OTTO Sans Regular" w:hAnsi="OTTO Sans Regular"/>
          <w:sz w:val="22"/>
          <w:szCs w:val="22"/>
        </w:rPr>
        <w:t>Wir beantragen aufgrund unseres berechtigten Interesses, dass uns, wenn es zu einem gerichtlichen Verfahren kommt, dessen Ergebnis und vorab das Aktenzeichen der Staatsanwaltschaft mitgeteilt wird.</w:t>
      </w:r>
    </w:p>
    <w:p w:rsidR="00576BE0" w:rsidRPr="00832CDD" w:rsidRDefault="00576BE0" w:rsidP="00572FE6">
      <w:pPr>
        <w:jc w:val="both"/>
        <w:rPr>
          <w:rFonts w:ascii="OTTO Sans Regular" w:hAnsi="OTTO Sans Regular" w:cs="Arial"/>
          <w:sz w:val="22"/>
          <w:szCs w:val="22"/>
        </w:rPr>
      </w:pPr>
      <w:r w:rsidRPr="00832CDD">
        <w:rPr>
          <w:rFonts w:ascii="OTTO Sans Regular" w:hAnsi="OTTO Sans Regular" w:cs="Arial"/>
          <w:sz w:val="22"/>
          <w:szCs w:val="22"/>
        </w:rPr>
        <w:t>Sollte in dieser Angelegenheit eine gerichtliche Ladung notwendig sein, so wenden Sie sich bitte an folgende ladungsfähige Anschrift:</w:t>
      </w:r>
    </w:p>
    <w:p w:rsidR="00576BE0" w:rsidRPr="00832CDD" w:rsidRDefault="00576BE0" w:rsidP="00572FE6">
      <w:pPr>
        <w:jc w:val="both"/>
        <w:rPr>
          <w:rFonts w:ascii="OTTO Sans Regular" w:hAnsi="OTTO Sans Regular" w:cs="Arial"/>
          <w:sz w:val="22"/>
          <w:szCs w:val="22"/>
        </w:rPr>
      </w:pPr>
      <w:r w:rsidRPr="00832CDD">
        <w:rPr>
          <w:rFonts w:ascii="Cambria" w:hAnsi="Cambria" w:cs="Cambria"/>
          <w:sz w:val="22"/>
          <w:szCs w:val="22"/>
        </w:rPr>
        <w:t> </w:t>
      </w:r>
    </w:p>
    <w:p w:rsidR="00576BE0" w:rsidRPr="00832CDD" w:rsidRDefault="00576BE0" w:rsidP="00572FE6">
      <w:pPr>
        <w:spacing w:after="0" w:line="259" w:lineRule="auto"/>
        <w:ind w:left="3540"/>
        <w:jc w:val="both"/>
        <w:rPr>
          <w:rFonts w:ascii="OTTO Sans Regular" w:eastAsiaTheme="minorHAnsi" w:hAnsi="OTTO Sans Regular" w:cs="Arial"/>
          <w:sz w:val="22"/>
          <w:szCs w:val="22"/>
          <w:lang w:val="en-US" w:eastAsia="en-US"/>
        </w:rPr>
      </w:pPr>
      <w:r w:rsidRPr="00832CDD">
        <w:rPr>
          <w:rFonts w:ascii="OTTO Sans Regular" w:eastAsiaTheme="minorHAnsi" w:hAnsi="OTTO Sans Regular" w:cs="Arial"/>
          <w:sz w:val="22"/>
          <w:szCs w:val="22"/>
          <w:lang w:val="en-US" w:eastAsia="en-US"/>
        </w:rPr>
        <w:t>OTTO (GmbH &amp; Co KG)</w:t>
      </w:r>
    </w:p>
    <w:p w:rsidR="00576BE0" w:rsidRPr="00832CDD" w:rsidRDefault="00576BE0" w:rsidP="00572FE6">
      <w:pPr>
        <w:spacing w:after="0" w:line="259" w:lineRule="auto"/>
        <w:ind w:left="3540"/>
        <w:jc w:val="both"/>
        <w:rPr>
          <w:rFonts w:ascii="OTTO Sans Regular" w:eastAsiaTheme="minorHAnsi" w:hAnsi="OTTO Sans Regular" w:cs="Arial"/>
          <w:sz w:val="22"/>
          <w:szCs w:val="22"/>
          <w:lang w:val="en-US" w:eastAsia="en-US"/>
        </w:rPr>
      </w:pPr>
      <w:r w:rsidRPr="00832CDD">
        <w:rPr>
          <w:rFonts w:ascii="OTTO Sans Regular" w:eastAsiaTheme="minorHAnsi" w:hAnsi="OTTO Sans Regular" w:cs="Arial"/>
          <w:sz w:val="22"/>
          <w:szCs w:val="22"/>
          <w:lang w:val="en-US" w:eastAsia="en-US"/>
        </w:rPr>
        <w:t>Abt. KM-BM</w:t>
      </w:r>
    </w:p>
    <w:p w:rsidR="00576BE0" w:rsidRPr="00EC4C3E" w:rsidRDefault="00576BE0" w:rsidP="00572FE6">
      <w:pPr>
        <w:spacing w:after="0" w:line="259" w:lineRule="auto"/>
        <w:ind w:left="3540"/>
        <w:jc w:val="both"/>
        <w:rPr>
          <w:rFonts w:ascii="OTTO Sans Regular" w:eastAsiaTheme="minorHAnsi" w:hAnsi="OTTO Sans Regular" w:cs="Arial"/>
          <w:b/>
          <w:sz w:val="22"/>
          <w:szCs w:val="22"/>
          <w:lang w:val="en-GB" w:eastAsia="en-US"/>
        </w:rPr>
      </w:pPr>
      <w:proofErr w:type="spellStart"/>
      <w:r w:rsidRPr="00EC4C3E">
        <w:rPr>
          <w:rFonts w:ascii="OTTO Sans Regular" w:eastAsiaTheme="minorHAnsi" w:hAnsi="OTTO Sans Regular" w:cs="Arial"/>
          <w:b/>
          <w:sz w:val="22"/>
          <w:szCs w:val="22"/>
          <w:lang w:val="en-GB" w:eastAsia="en-US"/>
        </w:rPr>
        <w:t>z.H</w:t>
      </w:r>
      <w:proofErr w:type="spellEnd"/>
      <w:r w:rsidRPr="00EC4C3E">
        <w:rPr>
          <w:rFonts w:ascii="OTTO Sans Regular" w:eastAsiaTheme="minorHAnsi" w:hAnsi="OTTO Sans Regular" w:cs="Arial"/>
          <w:b/>
          <w:sz w:val="22"/>
          <w:szCs w:val="22"/>
          <w:lang w:val="en-GB" w:eastAsia="en-US"/>
        </w:rPr>
        <w:t xml:space="preserve">. </w:t>
      </w:r>
      <w:r w:rsidR="00572FE6" w:rsidRPr="00EC4C3E">
        <w:rPr>
          <w:rFonts w:ascii="OTTO Sans Regular" w:eastAsiaTheme="minorHAnsi" w:hAnsi="OTTO Sans Regular" w:cs="Arial"/>
          <w:b/>
          <w:sz w:val="22"/>
          <w:szCs w:val="22"/>
          <w:lang w:val="en-GB" w:eastAsia="en-US"/>
        </w:rPr>
        <w:t>X Y</w:t>
      </w:r>
    </w:p>
    <w:p w:rsidR="00576BE0" w:rsidRPr="00832CDD" w:rsidRDefault="00576BE0" w:rsidP="00572FE6">
      <w:pPr>
        <w:spacing w:after="0" w:line="259" w:lineRule="auto"/>
        <w:ind w:left="3540"/>
        <w:jc w:val="both"/>
        <w:rPr>
          <w:rFonts w:ascii="OTTO Sans Regular" w:eastAsiaTheme="minorHAnsi" w:hAnsi="OTTO Sans Regular" w:cs="Arial"/>
          <w:sz w:val="22"/>
          <w:szCs w:val="22"/>
          <w:lang w:eastAsia="en-US"/>
        </w:rPr>
      </w:pPr>
      <w:r w:rsidRPr="00EC4C3E">
        <w:rPr>
          <w:rFonts w:ascii="OTTO Sans Regular" w:eastAsiaTheme="minorHAnsi" w:hAnsi="OTTO Sans Regular" w:cs="Arial"/>
          <w:sz w:val="22"/>
          <w:szCs w:val="22"/>
          <w:lang w:val="en-GB" w:eastAsia="en-US"/>
        </w:rPr>
        <w:t xml:space="preserve">Werner-Otto-Str. </w:t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>1-7</w:t>
      </w:r>
    </w:p>
    <w:p w:rsidR="00576BE0" w:rsidRPr="00832CDD" w:rsidRDefault="00576BE0" w:rsidP="00572FE6">
      <w:pPr>
        <w:tabs>
          <w:tab w:val="left" w:pos="567"/>
          <w:tab w:val="center" w:pos="1418"/>
        </w:tabs>
        <w:spacing w:after="0" w:line="259" w:lineRule="auto"/>
        <w:ind w:left="564" w:hanging="564"/>
        <w:jc w:val="both"/>
        <w:rPr>
          <w:rFonts w:ascii="OTTO Sans Regular" w:eastAsiaTheme="minorHAnsi" w:hAnsi="OTTO Sans Regular" w:cs="Arial"/>
          <w:sz w:val="22"/>
          <w:szCs w:val="22"/>
          <w:lang w:eastAsia="en-US"/>
        </w:rPr>
      </w:pP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</w:r>
      <w:r w:rsidRPr="00832CDD">
        <w:rPr>
          <w:rFonts w:ascii="OTTO Sans Regular" w:eastAsiaTheme="minorHAnsi" w:hAnsi="OTTO Sans Regular" w:cs="Arial"/>
          <w:sz w:val="22"/>
          <w:szCs w:val="22"/>
          <w:lang w:eastAsia="en-US"/>
        </w:rPr>
        <w:tab/>
        <w:t>22179 Hamburg</w:t>
      </w:r>
    </w:p>
    <w:p w:rsidR="00576BE0" w:rsidRPr="00832CDD" w:rsidRDefault="00576BE0" w:rsidP="00572FE6">
      <w:pPr>
        <w:tabs>
          <w:tab w:val="left" w:pos="567"/>
          <w:tab w:val="center" w:pos="1418"/>
        </w:tabs>
        <w:spacing w:line="259" w:lineRule="auto"/>
        <w:ind w:left="564" w:hanging="564"/>
        <w:jc w:val="both"/>
        <w:rPr>
          <w:rFonts w:ascii="OTTO Sans Regular" w:eastAsiaTheme="minorHAnsi" w:hAnsi="OTTO Sans Regular" w:cs="Arial"/>
          <w:sz w:val="22"/>
          <w:szCs w:val="22"/>
          <w:lang w:eastAsia="en-US"/>
        </w:rPr>
      </w:pPr>
    </w:p>
    <w:p w:rsidR="00576BE0" w:rsidRPr="00832CDD" w:rsidRDefault="00576BE0" w:rsidP="00572FE6">
      <w:pPr>
        <w:rPr>
          <w:rFonts w:ascii="OTTO Sans Regular" w:hAnsi="OTTO Sans Regular" w:cs="Arial"/>
          <w:sz w:val="22"/>
          <w:szCs w:val="22"/>
        </w:rPr>
      </w:pPr>
      <w:r w:rsidRPr="00832CDD">
        <w:rPr>
          <w:rFonts w:ascii="OTTO Sans Regular" w:hAnsi="OTTO Sans Regular" w:cs="Arial"/>
          <w:sz w:val="22"/>
          <w:szCs w:val="22"/>
        </w:rPr>
        <w:t>Mit freundlichen Grüßen</w:t>
      </w:r>
    </w:p>
    <w:p w:rsidR="00576BE0" w:rsidRPr="00832CDD" w:rsidRDefault="00576BE0" w:rsidP="00572FE6">
      <w:pPr>
        <w:rPr>
          <w:rFonts w:ascii="OTTO Sans Regular" w:hAnsi="OTTO Sans Regular" w:cs="Arial"/>
          <w:sz w:val="22"/>
          <w:szCs w:val="22"/>
        </w:rPr>
      </w:pPr>
    </w:p>
    <w:p w:rsidR="00576BE0" w:rsidRPr="00572FE6" w:rsidRDefault="00572FE6" w:rsidP="00572FE6">
      <w:pPr>
        <w:spacing w:after="0"/>
        <w:rPr>
          <w:rFonts w:ascii="OTTO Sans Regular" w:hAnsi="OTTO Sans Regular" w:cs="Arial"/>
          <w:sz w:val="22"/>
          <w:szCs w:val="22"/>
        </w:rPr>
      </w:pPr>
      <w:r>
        <w:rPr>
          <w:rFonts w:ascii="OTTO Sans Regular" w:hAnsi="OTTO Sans Regular" w:cs="Arial"/>
          <w:sz w:val="22"/>
          <w:szCs w:val="22"/>
        </w:rPr>
        <w:t>X Y</w:t>
      </w:r>
    </w:p>
    <w:p w:rsidR="00572FE6" w:rsidRDefault="00572FE6" w:rsidP="00572FE6">
      <w:pPr>
        <w:spacing w:after="0"/>
        <w:jc w:val="both"/>
        <w:rPr>
          <w:rFonts w:ascii="OTTO Sans Regular" w:hAnsi="OTTO Sans Regular" w:cs="Arial"/>
          <w:sz w:val="22"/>
          <w:szCs w:val="22"/>
        </w:rPr>
      </w:pPr>
    </w:p>
    <w:p w:rsidR="00576BE0" w:rsidRPr="00832CDD" w:rsidRDefault="00576BE0" w:rsidP="00572FE6">
      <w:pPr>
        <w:spacing w:after="0"/>
        <w:jc w:val="both"/>
        <w:rPr>
          <w:rFonts w:ascii="OTTO Sans Regular" w:hAnsi="OTTO Sans Regular" w:cs="Arial"/>
          <w:sz w:val="22"/>
          <w:szCs w:val="22"/>
        </w:rPr>
      </w:pPr>
      <w:r w:rsidRPr="00832CDD">
        <w:rPr>
          <w:rFonts w:ascii="OTTO Sans Regular" w:hAnsi="OTTO Sans Regular" w:cs="Arial"/>
          <w:sz w:val="22"/>
          <w:szCs w:val="22"/>
        </w:rPr>
        <w:t>Otto (GmbH &amp; Co KG) Hamburg</w:t>
      </w:r>
    </w:p>
    <w:p w:rsidR="00576BE0" w:rsidRPr="00832CDD" w:rsidRDefault="00576BE0" w:rsidP="00572FE6">
      <w:pPr>
        <w:spacing w:after="0"/>
        <w:jc w:val="both"/>
        <w:rPr>
          <w:sz w:val="22"/>
          <w:szCs w:val="22"/>
        </w:rPr>
      </w:pPr>
      <w:r w:rsidRPr="00832CDD">
        <w:rPr>
          <w:rFonts w:ascii="OTTO Sans Regular" w:hAnsi="OTTO Sans Regular" w:cs="Arial"/>
          <w:sz w:val="22"/>
          <w:szCs w:val="22"/>
        </w:rPr>
        <w:t>Abt. Betrugsmanagement</w:t>
      </w:r>
    </w:p>
    <w:p w:rsidR="00AB336E" w:rsidRPr="00576BE0" w:rsidRDefault="00AB336E" w:rsidP="00572FE6">
      <w:pPr>
        <w:pStyle w:val="StandardFlietext"/>
        <w:tabs>
          <w:tab w:val="left" w:pos="2552"/>
        </w:tabs>
        <w:spacing w:after="0"/>
        <w:rPr>
          <w:rFonts w:ascii="OTTO Sans Regular" w:hAnsi="OTTO Sans Regular"/>
          <w:sz w:val="22"/>
          <w:szCs w:val="22"/>
        </w:rPr>
      </w:pPr>
    </w:p>
    <w:sectPr w:rsidR="00AB336E" w:rsidRPr="00576BE0" w:rsidSect="00572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665" w:right="1416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8AA" w:rsidRDefault="00A538AA">
      <w:r>
        <w:separator/>
      </w:r>
    </w:p>
  </w:endnote>
  <w:endnote w:type="continuationSeparator" w:id="0">
    <w:p w:rsidR="00A538AA" w:rsidRDefault="00A5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TTO Sans Regular">
    <w:altName w:val="Calibri"/>
    <w:charset w:val="00"/>
    <w:family w:val="auto"/>
    <w:pitch w:val="variable"/>
    <w:sig w:usb0="A00002AF" w:usb1="5000004A" w:usb2="00000000" w:usb3="00000000" w:csb0="0000008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37" w:rsidRDefault="00F118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9E4" w:rsidRPr="00325F85" w:rsidRDefault="003859E4" w:rsidP="003859E4">
    <w:pPr>
      <w:pStyle w:val="Kopfzeile"/>
      <w:spacing w:after="0"/>
      <w:rPr>
        <w:sz w:val="13"/>
        <w:szCs w:val="13"/>
      </w:rPr>
    </w:pP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E22FFE" wp14:editId="3B580A4D">
              <wp:simplePos x="0" y="0"/>
              <wp:positionH relativeFrom="column">
                <wp:posOffset>-551180</wp:posOffset>
              </wp:positionH>
              <wp:positionV relativeFrom="paragraph">
                <wp:posOffset>884555</wp:posOffset>
              </wp:positionV>
              <wp:extent cx="6839145" cy="0"/>
              <wp:effectExtent l="0" t="0" r="19050" b="2540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14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B70F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8951DA" id="Gerade Verbindung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69.65pt" to="495.1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" strokecolor="#b70f20" strokeweight="1pt"/>
          </w:pict>
        </mc:Fallback>
      </mc:AlternateContent>
    </w: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3B8FFC85" wp14:editId="1DD75E46">
              <wp:simplePos x="0" y="0"/>
              <wp:positionH relativeFrom="page">
                <wp:posOffset>180340</wp:posOffset>
              </wp:positionH>
              <wp:positionV relativeFrom="page">
                <wp:posOffset>5328920</wp:posOffset>
              </wp:positionV>
              <wp:extent cx="17780" cy="17780"/>
              <wp:effectExtent l="0" t="4445" r="1905" b="0"/>
              <wp:wrapNone/>
              <wp:docPr id="8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6B1F39" id="Rectangle 53" o:spid="_x0000_s1026" style="position:absolute;margin-left:14.2pt;margin-top:419.6pt;width:1.4pt;height:1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" fillcolor="black" stroked="f">
              <w10:wrap anchorx="page" anchory="page"/>
              <w10:anchorlock/>
            </v:rect>
          </w:pict>
        </mc:Fallback>
      </mc:AlternateContent>
    </w: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A4862BE" wp14:editId="7600FF84">
              <wp:simplePos x="0" y="0"/>
              <wp:positionH relativeFrom="page">
                <wp:posOffset>180340</wp:posOffset>
              </wp:positionH>
              <wp:positionV relativeFrom="page">
                <wp:posOffset>3132455</wp:posOffset>
              </wp:positionV>
              <wp:extent cx="17780" cy="17780"/>
              <wp:effectExtent l="0" t="0" r="1905" b="2540"/>
              <wp:wrapNone/>
              <wp:docPr id="10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D8B0A2" id="Rectangle 52" o:spid="_x0000_s1026" style="position:absolute;margin-left:14.2pt;margin-top:246.65pt;width:1.4pt;height:1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" fillcolor="black" stroked="f">
              <w10:wrap anchorx="page" anchory="page"/>
            </v:rect>
          </w:pict>
        </mc:Fallback>
      </mc:AlternateContent>
    </w:r>
    <w:r>
      <w:rPr>
        <w:noProof/>
        <w:sz w:val="13"/>
        <w:szCs w:val="13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1F576BC2" wp14:editId="77CDAE3E">
              <wp:simplePos x="0" y="0"/>
              <wp:positionH relativeFrom="column">
                <wp:posOffset>4612005</wp:posOffset>
              </wp:positionH>
              <wp:positionV relativeFrom="page">
                <wp:posOffset>323850</wp:posOffset>
              </wp:positionV>
              <wp:extent cx="1915200" cy="763200"/>
              <wp:effectExtent l="0" t="0" r="0" b="0"/>
              <wp:wrapSquare wrapText="bothSides"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5200" cy="76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59E4" w:rsidRDefault="003859E4" w:rsidP="003859E4">
                          <w:r w:rsidRPr="007B24CC">
                            <w:rPr>
                              <w:noProof/>
                            </w:rPr>
                            <w:drawing>
                              <wp:inline distT="0" distB="0" distL="0" distR="0" wp14:anchorId="14FF05FE" wp14:editId="1695A90F">
                                <wp:extent cx="1732280" cy="577621"/>
                                <wp:effectExtent l="0" t="0" r="0" b="6985"/>
                                <wp:docPr id="21" name="Bild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tto_Logo_Final_cmyk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2280" cy="5776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76BC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363.15pt;margin-top:25.5pt;width:150.8pt;height:60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" filled="f" stroked="f">
              <v:textbox>
                <w:txbxContent>
                  <w:p w:rsidR="003859E4" w:rsidRDefault="003859E4" w:rsidP="003859E4">
                    <w:r w:rsidRPr="007B24CC">
                      <w:rPr>
                        <w:noProof/>
                      </w:rPr>
                      <w:drawing>
                        <wp:inline distT="0" distB="0" distL="0" distR="0" wp14:anchorId="14FF05FE" wp14:editId="1695A90F">
                          <wp:extent cx="1732280" cy="577621"/>
                          <wp:effectExtent l="0" t="0" r="0" b="6985"/>
                          <wp:docPr id="21" name="Bild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tto_Logo_Final_cmyk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2280" cy="5776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:rsidR="003859E4" w:rsidRDefault="003859E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309" w:rsidRPr="00325F85" w:rsidRDefault="00592309">
    <w:pPr>
      <w:pStyle w:val="Norm"/>
      <w:framePr w:w="284" w:h="964" w:hRule="exact" w:hSpace="181" w:wrap="around" w:x="823" w:y="15310"/>
      <w:rPr>
        <w:sz w:val="13"/>
        <w:szCs w:val="13"/>
      </w:rPr>
    </w:pPr>
  </w:p>
  <w:p w:rsidR="00F11837" w:rsidRPr="00F11837" w:rsidRDefault="00D018EC" w:rsidP="00F11837">
    <w:pPr>
      <w:framePr w:w="10912" w:h="1186" w:hRule="exact" w:hSpace="142" w:vSpace="142" w:wrap="around" w:vAnchor="page" w:hAnchor="page" w:x="809" w:y="15361" w:anchorLock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  <w:rPr>
        <w:rFonts w:ascii="OTTO Sans Regular" w:hAnsi="OTTO Sans Regular" w:cs="Arial"/>
        <w:color w:val="808080"/>
        <w:kern w:val="0"/>
        <w:sz w:val="13"/>
        <w:szCs w:val="13"/>
      </w:rPr>
    </w:pPr>
    <w:r w:rsidRPr="00F11837">
      <w:rPr>
        <w:rFonts w:ascii="OTTO Sans Regular" w:hAnsi="OTTO Sans Regular"/>
        <w:b/>
        <w:color w:val="B70F20"/>
        <w:sz w:val="13"/>
        <w:szCs w:val="13"/>
      </w:rPr>
      <w:t>Otto (GmbH &amp; Co KG)</w:t>
    </w:r>
    <w:r w:rsidR="00F11837" w:rsidRPr="00F11837">
      <w:rPr>
        <w:rFonts w:ascii="OTTO Sans Regular" w:hAnsi="OTTO Sans Regular"/>
        <w:sz w:val="13"/>
        <w:szCs w:val="13"/>
      </w:rPr>
      <w:t xml:space="preserve"> </w:t>
    </w:r>
    <w:r w:rsidR="00F11837" w:rsidRPr="00F11837">
      <w:rPr>
        <w:rFonts w:ascii="OTTO Sans Regular" w:hAnsi="OTTO Sans Regular" w:cs="Arial"/>
        <w:color w:val="808080"/>
        <w:kern w:val="0"/>
        <w:sz w:val="13"/>
        <w:szCs w:val="13"/>
      </w:rPr>
      <w:t>• Unternehmenskommunikation • Werner-</w:t>
    </w:r>
    <w:r w:rsid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Otto-Straße 1-7 • 22179 Hamburg </w:t>
    </w:r>
    <w:r w:rsidR="00F11837" w:rsidRPr="00F11837">
      <w:rPr>
        <w:rFonts w:ascii="OTTO Sans Regular" w:hAnsi="OTTO Sans Regular" w:cs="Arial"/>
        <w:color w:val="808080"/>
        <w:kern w:val="0"/>
        <w:sz w:val="13"/>
        <w:szCs w:val="13"/>
      </w:rPr>
      <w:t>•</w:t>
    </w:r>
    <w:r w:rsid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 </w:t>
    </w:r>
    <w:r w:rsidR="00F11837" w:rsidRP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Telefon +49 (0) 40 6461 8732 • Fax +49 (0) 40 6464 8732 </w:t>
    </w:r>
  </w:p>
  <w:p w:rsidR="00F11837" w:rsidRPr="00F11837" w:rsidRDefault="00F11837" w:rsidP="00F11837">
    <w:pPr>
      <w:framePr w:w="10912" w:h="1186" w:hRule="exact" w:hSpace="142" w:vSpace="142" w:wrap="around" w:vAnchor="page" w:hAnchor="page" w:x="809" w:y="15361" w:anchorLock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  <w:rPr>
        <w:rFonts w:ascii="OTTO Sans Regular" w:hAnsi="OTTO Sans Regular" w:cs="Arial"/>
        <w:color w:val="808080"/>
        <w:kern w:val="0"/>
        <w:sz w:val="13"/>
        <w:szCs w:val="13"/>
      </w:rPr>
    </w:pPr>
    <w:r w:rsidRP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AG Hamburg, HR A 62 024, </w:t>
    </w:r>
    <w:proofErr w:type="gramStart"/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Persönlich</w:t>
    </w:r>
    <w:proofErr w:type="gramEnd"/>
    <w:r w:rsidRP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 haftend: Verwaltungsgesellschaft Otto mbH, Hamburg, AG Hamburg, HR B 13 762 vertr. durch: Alexander Birken (Vorsitzender) • </w:t>
    </w:r>
  </w:p>
  <w:p w:rsidR="00F11837" w:rsidRPr="00F11837" w:rsidRDefault="00F11837" w:rsidP="00F11837">
    <w:pPr>
      <w:framePr w:w="10912" w:h="1186" w:hRule="exact" w:hSpace="142" w:vSpace="142" w:wrap="around" w:vAnchor="page" w:hAnchor="page" w:x="809" w:y="15361" w:anchorLock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  <w:rPr>
        <w:rFonts w:ascii="OTTO Sans Regular" w:hAnsi="OTTO Sans Regular" w:cs="Arial"/>
        <w:color w:val="808080"/>
        <w:kern w:val="0"/>
        <w:sz w:val="13"/>
        <w:szCs w:val="13"/>
      </w:rPr>
    </w:pPr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Dr. Rainer Hillebrand (Stellvertretender Vorsitzender) • Dr. Marcus Ackermann •Petra Scharner-Wolff • Hanjo Schneider</w:t>
    </w:r>
  </w:p>
  <w:p w:rsidR="00F11837" w:rsidRPr="00F11837" w:rsidRDefault="00F11837" w:rsidP="00F11837">
    <w:pPr>
      <w:framePr w:w="10912" w:h="1186" w:hRule="exact" w:hSpace="142" w:vSpace="142" w:wrap="around" w:vAnchor="page" w:hAnchor="page" w:x="809" w:y="15361" w:anchorLock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  <w:rPr>
        <w:rFonts w:ascii="OTTO Sans Regular" w:hAnsi="OTTO Sans Regular" w:cs="Arial"/>
        <w:color w:val="808080"/>
        <w:kern w:val="0"/>
        <w:sz w:val="13"/>
        <w:szCs w:val="13"/>
      </w:rPr>
    </w:pPr>
    <w:r w:rsidRP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Bereichsvorstände OTTO: Marc </w:t>
    </w:r>
    <w:proofErr w:type="spellStart"/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Opelt</w:t>
    </w:r>
    <w:proofErr w:type="spellEnd"/>
    <w:r w:rsidRPr="00F11837">
      <w:rPr>
        <w:rFonts w:ascii="OTTO Sans Regular" w:hAnsi="OTTO Sans Regular" w:cs="Arial"/>
        <w:color w:val="808080"/>
        <w:kern w:val="0"/>
        <w:sz w:val="13"/>
        <w:szCs w:val="13"/>
      </w:rPr>
      <w:t xml:space="preserve"> (Sprecher) • Dr. Michael Heller (stellvertretender Sprecher) • Dr. Michael Müller-Wünsch • Katy </w:t>
    </w:r>
    <w:proofErr w:type="spellStart"/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Roewer</w:t>
    </w:r>
    <w:proofErr w:type="spellEnd"/>
  </w:p>
  <w:p w:rsidR="00F11837" w:rsidRPr="00F11837" w:rsidRDefault="00F11837" w:rsidP="00F11837">
    <w:pPr>
      <w:framePr w:w="10912" w:h="1186" w:hRule="exact" w:hSpace="142" w:vSpace="142" w:wrap="around" w:vAnchor="page" w:hAnchor="page" w:x="809" w:y="15361" w:anchorLock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8"/>
      <w:rPr>
        <w:rFonts w:ascii="OTTO Sans Regular" w:hAnsi="OTTO Sans Regular" w:cs="Arial"/>
        <w:color w:val="808080"/>
        <w:kern w:val="0"/>
        <w:sz w:val="13"/>
        <w:szCs w:val="13"/>
      </w:rPr>
    </w:pPr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(jeweils Handlungsbevollmächtigte)</w:t>
    </w:r>
    <w:r>
      <w:rPr>
        <w:rFonts w:ascii="OTTO Sans Regular" w:hAnsi="OTTO Sans Regular" w:cs="Arial"/>
        <w:color w:val="808080"/>
        <w:kern w:val="0"/>
        <w:sz w:val="13"/>
        <w:szCs w:val="13"/>
      </w:rPr>
      <w:t xml:space="preserve"> </w:t>
    </w:r>
    <w:r w:rsidRPr="00F11837">
      <w:rPr>
        <w:rFonts w:ascii="OTTO Sans Regular" w:hAnsi="OTTO Sans Regular" w:cs="Arial"/>
        <w:color w:val="808080"/>
        <w:kern w:val="0"/>
        <w:sz w:val="13"/>
        <w:szCs w:val="13"/>
      </w:rPr>
      <w:t>•</w:t>
    </w:r>
    <w:r>
      <w:rPr>
        <w:rFonts w:ascii="OTTO Sans Regular" w:hAnsi="OTTO Sans Regular" w:cs="Arial"/>
        <w:color w:val="808080"/>
        <w:kern w:val="0"/>
        <w:sz w:val="13"/>
        <w:szCs w:val="13"/>
      </w:rPr>
      <w:t xml:space="preserve"> </w:t>
    </w:r>
    <w:r w:rsidRPr="00F11837">
      <w:rPr>
        <w:rFonts w:ascii="OTTO Sans Regular" w:hAnsi="OTTO Sans Regular" w:cs="Arial"/>
        <w:color w:val="808080"/>
        <w:sz w:val="13"/>
        <w:szCs w:val="13"/>
      </w:rPr>
      <w:t>Aufsichtsrat: Dr. Michael Otto (Vorsitzender)</w:t>
    </w:r>
  </w:p>
  <w:p w:rsidR="00F11837" w:rsidRPr="00DC1BD8" w:rsidRDefault="00F11837" w:rsidP="00F11837">
    <w:pPr>
      <w:pStyle w:val="Geschftsdaten"/>
      <w:framePr w:w="10912" w:h="1186" w:hRule="exact" w:wrap="around" w:x="809" w:y="15361" w:anchorLock="1"/>
      <w:spacing w:line="160" w:lineRule="atLeast"/>
      <w:ind w:left="567"/>
      <w:rPr>
        <w:rFonts w:ascii="OTTO Sans Regular" w:hAnsi="OTTO Sans Regular"/>
        <w:sz w:val="13"/>
        <w:szCs w:val="13"/>
        <w:lang w:val="de-DE"/>
      </w:rPr>
    </w:pPr>
  </w:p>
  <w:p w:rsidR="00592309" w:rsidRPr="00DC1BD8" w:rsidRDefault="00592309" w:rsidP="00DC1BD8">
    <w:pPr>
      <w:pStyle w:val="Geschftsdaten"/>
      <w:framePr w:w="10912" w:h="1186" w:hRule="exact" w:wrap="around" w:x="809" w:y="15361" w:anchorLock="1"/>
      <w:spacing w:line="160" w:lineRule="atLeast"/>
      <w:ind w:left="567"/>
      <w:rPr>
        <w:rFonts w:ascii="OTTO Sans Regular" w:hAnsi="OTTO Sans Regular"/>
        <w:sz w:val="13"/>
        <w:szCs w:val="13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8AA" w:rsidRDefault="00A538AA">
      <w:r>
        <w:separator/>
      </w:r>
    </w:p>
  </w:footnote>
  <w:footnote w:type="continuationSeparator" w:id="0">
    <w:p w:rsidR="00A538AA" w:rsidRDefault="00A53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37" w:rsidRDefault="00F118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309" w:rsidRPr="003859E4" w:rsidRDefault="003859E4" w:rsidP="003859E4">
    <w:pPr>
      <w:pStyle w:val="Kopfzeile"/>
    </w:pPr>
    <w:r>
      <w:rPr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FD6D0B" wp14:editId="0522C457">
              <wp:simplePos x="0" y="0"/>
              <wp:positionH relativeFrom="column">
                <wp:posOffset>-900430</wp:posOffset>
              </wp:positionH>
              <wp:positionV relativeFrom="page">
                <wp:posOffset>1245870</wp:posOffset>
              </wp:positionV>
              <wp:extent cx="7560000" cy="0"/>
              <wp:effectExtent l="0" t="0" r="22225" b="19050"/>
              <wp:wrapNone/>
              <wp:docPr id="15" name="Gerade Verbindung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B70F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721EF8" id="Gerade Verbindung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0.9pt,98.1pt" to="524.4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" strokecolor="#b70f20" strokeweight="1pt"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309" w:rsidRPr="00B274AC" w:rsidRDefault="00592309">
    <w:pPr>
      <w:pStyle w:val="Kopfzeile"/>
      <w:spacing w:after="0"/>
      <w:rPr>
        <w:rFonts w:ascii="OTTO Sans Regular" w:hAnsi="OTTO Sans Regular"/>
        <w:sz w:val="13"/>
        <w:szCs w:val="13"/>
      </w:rPr>
    </w:pPr>
    <w:r w:rsidRPr="00B274AC">
      <w:rPr>
        <w:rFonts w:ascii="OTTO Sans Regular" w:hAnsi="OTTO Sans Regular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0CDEC7" wp14:editId="12FB361C">
              <wp:simplePos x="0" y="0"/>
              <wp:positionH relativeFrom="column">
                <wp:posOffset>-900430</wp:posOffset>
              </wp:positionH>
              <wp:positionV relativeFrom="page">
                <wp:posOffset>1245870</wp:posOffset>
              </wp:positionV>
              <wp:extent cx="7560000" cy="0"/>
              <wp:effectExtent l="0" t="0" r="2222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B70F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ECE81F" id="Gerade Verbindung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0.9pt,98.1pt" to="524.4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" strokecolor="#b70f20" strokeweight="1pt">
              <w10:wrap anchory="page"/>
            </v:line>
          </w:pict>
        </mc:Fallback>
      </mc:AlternateContent>
    </w:r>
    <w:r w:rsidRPr="00B274AC">
      <w:rPr>
        <w:rFonts w:ascii="OTTO Sans Regular" w:hAnsi="OTTO Sans Regular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7B00F49F" wp14:editId="3CFBA8A4">
              <wp:simplePos x="0" y="0"/>
              <wp:positionH relativeFrom="page">
                <wp:posOffset>180340</wp:posOffset>
              </wp:positionH>
              <wp:positionV relativeFrom="page">
                <wp:posOffset>5328920</wp:posOffset>
              </wp:positionV>
              <wp:extent cx="17780" cy="17780"/>
              <wp:effectExtent l="0" t="4445" r="1905" b="0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CD6E11" id="Rectangle 53" o:spid="_x0000_s1026" style="position:absolute;margin-left:14.2pt;margin-top:419.6pt;width:1.4pt;height:1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" fillcolor="black" stroked="f">
              <w10:wrap anchorx="page" anchory="page"/>
              <w10:anchorlock/>
            </v:rect>
          </w:pict>
        </mc:Fallback>
      </mc:AlternateContent>
    </w:r>
    <w:r w:rsidRPr="00B274AC">
      <w:rPr>
        <w:rFonts w:ascii="OTTO Sans Regular" w:hAnsi="OTTO Sans Regular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8D71C" wp14:editId="778A8BF3">
              <wp:simplePos x="0" y="0"/>
              <wp:positionH relativeFrom="page">
                <wp:posOffset>180340</wp:posOffset>
              </wp:positionH>
              <wp:positionV relativeFrom="page">
                <wp:posOffset>3132455</wp:posOffset>
              </wp:positionV>
              <wp:extent cx="17780" cy="17780"/>
              <wp:effectExtent l="0" t="0" r="1905" b="2540"/>
              <wp:wrapNone/>
              <wp:docPr id="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2625D5" id="Rectangle 52" o:spid="_x0000_s1026" style="position:absolute;margin-left:14.2pt;margin-top:246.65pt;width:1.4pt;height:1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" fillcolor="black" stroked="f">
              <w10:wrap anchorx="page" anchory="page"/>
            </v:rect>
          </w:pict>
        </mc:Fallback>
      </mc:AlternateContent>
    </w:r>
    <w:r w:rsidRPr="00B274AC">
      <w:rPr>
        <w:rFonts w:ascii="OTTO Sans Regular" w:hAnsi="OTTO Sans Regular"/>
        <w:noProof/>
        <w:sz w:val="13"/>
        <w:szCs w:val="13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0B3C62B" wp14:editId="23F95204">
              <wp:simplePos x="0" y="0"/>
              <wp:positionH relativeFrom="column">
                <wp:posOffset>4612005</wp:posOffset>
              </wp:positionH>
              <wp:positionV relativeFrom="page">
                <wp:posOffset>323850</wp:posOffset>
              </wp:positionV>
              <wp:extent cx="1915200" cy="763200"/>
              <wp:effectExtent l="0" t="0" r="0" b="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5200" cy="76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2309" w:rsidRDefault="00592309" w:rsidP="00592309">
                          <w:r w:rsidRPr="007B24CC">
                            <w:rPr>
                              <w:noProof/>
                            </w:rPr>
                            <w:drawing>
                              <wp:inline distT="0" distB="0" distL="0" distR="0" wp14:anchorId="76EF7DFC" wp14:editId="03E35EB1">
                                <wp:extent cx="1732280" cy="577621"/>
                                <wp:effectExtent l="0" t="0" r="0" b="6985"/>
                                <wp:docPr id="22" name="Bild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tto_Logo_Final_cmyk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2280" cy="5776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3C62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3.15pt;margin-top:25.5pt;width:150.8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" filled="f" stroked="f">
              <v:textbox>
                <w:txbxContent>
                  <w:p w:rsidR="00592309" w:rsidRDefault="00592309" w:rsidP="00592309">
                    <w:r w:rsidRPr="007B24CC">
                      <w:rPr>
                        <w:noProof/>
                      </w:rPr>
                      <w:drawing>
                        <wp:inline distT="0" distB="0" distL="0" distR="0" wp14:anchorId="76EF7DFC" wp14:editId="03E35EB1">
                          <wp:extent cx="1732280" cy="577621"/>
                          <wp:effectExtent l="0" t="0" r="0" b="6985"/>
                          <wp:docPr id="22" name="Bild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tto_Logo_Final_cmyk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2280" cy="5776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B"/>
    <w:rsid w:val="00016F9B"/>
    <w:rsid w:val="00030458"/>
    <w:rsid w:val="00056285"/>
    <w:rsid w:val="000731A1"/>
    <w:rsid w:val="000A518F"/>
    <w:rsid w:val="000B4A53"/>
    <w:rsid w:val="00105D1E"/>
    <w:rsid w:val="001247F6"/>
    <w:rsid w:val="00166F77"/>
    <w:rsid w:val="001D6332"/>
    <w:rsid w:val="00213EC0"/>
    <w:rsid w:val="00253A82"/>
    <w:rsid w:val="00266652"/>
    <w:rsid w:val="00271D4E"/>
    <w:rsid w:val="00284D5B"/>
    <w:rsid w:val="002901B8"/>
    <w:rsid w:val="002D0D4F"/>
    <w:rsid w:val="00325F85"/>
    <w:rsid w:val="003859E4"/>
    <w:rsid w:val="003C2F23"/>
    <w:rsid w:val="003D2300"/>
    <w:rsid w:val="004617DB"/>
    <w:rsid w:val="00462B74"/>
    <w:rsid w:val="00465307"/>
    <w:rsid w:val="004B0D40"/>
    <w:rsid w:val="004B6B5C"/>
    <w:rsid w:val="004F56EB"/>
    <w:rsid w:val="00524DEB"/>
    <w:rsid w:val="0053509D"/>
    <w:rsid w:val="005526F2"/>
    <w:rsid w:val="00572FE6"/>
    <w:rsid w:val="00576BE0"/>
    <w:rsid w:val="00587F9F"/>
    <w:rsid w:val="00592309"/>
    <w:rsid w:val="005C02F2"/>
    <w:rsid w:val="005C15E1"/>
    <w:rsid w:val="005C1CDD"/>
    <w:rsid w:val="00695E99"/>
    <w:rsid w:val="00695F38"/>
    <w:rsid w:val="006A3520"/>
    <w:rsid w:val="006B5207"/>
    <w:rsid w:val="00702280"/>
    <w:rsid w:val="00766EFD"/>
    <w:rsid w:val="0077274B"/>
    <w:rsid w:val="007B24CC"/>
    <w:rsid w:val="007B3267"/>
    <w:rsid w:val="007D4A45"/>
    <w:rsid w:val="007E38FA"/>
    <w:rsid w:val="007E7FB2"/>
    <w:rsid w:val="008B2392"/>
    <w:rsid w:val="008F40C7"/>
    <w:rsid w:val="008F6DDB"/>
    <w:rsid w:val="009144DE"/>
    <w:rsid w:val="00915C20"/>
    <w:rsid w:val="00927B90"/>
    <w:rsid w:val="009971BF"/>
    <w:rsid w:val="009D6905"/>
    <w:rsid w:val="00A0760C"/>
    <w:rsid w:val="00A42339"/>
    <w:rsid w:val="00A538AA"/>
    <w:rsid w:val="00AA7846"/>
    <w:rsid w:val="00AB336E"/>
    <w:rsid w:val="00AE4CE6"/>
    <w:rsid w:val="00B274AC"/>
    <w:rsid w:val="00BD5F49"/>
    <w:rsid w:val="00C10BB1"/>
    <w:rsid w:val="00C15457"/>
    <w:rsid w:val="00C27BD1"/>
    <w:rsid w:val="00C62F02"/>
    <w:rsid w:val="00C900B5"/>
    <w:rsid w:val="00C94438"/>
    <w:rsid w:val="00CA5D33"/>
    <w:rsid w:val="00CE46E6"/>
    <w:rsid w:val="00D018EC"/>
    <w:rsid w:val="00D1441E"/>
    <w:rsid w:val="00D22985"/>
    <w:rsid w:val="00D44D66"/>
    <w:rsid w:val="00D73379"/>
    <w:rsid w:val="00DB2B86"/>
    <w:rsid w:val="00DC1BD8"/>
    <w:rsid w:val="00DF1C89"/>
    <w:rsid w:val="00E07718"/>
    <w:rsid w:val="00EC4C3E"/>
    <w:rsid w:val="00F0426C"/>
    <w:rsid w:val="00F11837"/>
    <w:rsid w:val="00F21C4A"/>
    <w:rsid w:val="00F33BF6"/>
    <w:rsid w:val="00F356A3"/>
    <w:rsid w:val="00F955E2"/>
    <w:rsid w:val="00FA5734"/>
    <w:rsid w:val="00FC0343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E8520"/>
  <w15:docId w15:val="{0F029404-582A-423A-9393-F41FB725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D4A45"/>
    <w:pPr>
      <w:spacing w:after="260" w:line="260" w:lineRule="atLeast"/>
    </w:pPr>
    <w:rPr>
      <w:rFonts w:ascii="Arial" w:hAnsi="Arial"/>
      <w:kern w:val="1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4A45"/>
    <w:rPr>
      <w:kern w:val="12"/>
      <w:sz w:val="14"/>
    </w:rPr>
  </w:style>
  <w:style w:type="paragraph" w:styleId="Fuzeile">
    <w:name w:val="footer"/>
    <w:basedOn w:val="Standard"/>
    <w:rsid w:val="007D4A45"/>
    <w:pPr>
      <w:spacing w:after="0" w:line="240" w:lineRule="auto"/>
    </w:pPr>
    <w:rPr>
      <w:kern w:val="12"/>
      <w:sz w:val="14"/>
    </w:rPr>
  </w:style>
  <w:style w:type="paragraph" w:customStyle="1" w:styleId="Adresse">
    <w:name w:val="Adresse"/>
    <w:basedOn w:val="StandardTabelle"/>
    <w:rsid w:val="007D4A45"/>
    <w:pPr>
      <w:framePr w:w="8392" w:h="1985" w:hRule="exact" w:hSpace="142" w:vSpace="142" w:wrap="around" w:vAnchor="page" w:hAnchor="page" w:x="1248" w:y="3120"/>
    </w:pPr>
  </w:style>
  <w:style w:type="paragraph" w:customStyle="1" w:styleId="StandardFlietext">
    <w:name w:val="Standard Fließtext"/>
    <w:basedOn w:val="Standard"/>
    <w:rsid w:val="007D4A45"/>
  </w:style>
  <w:style w:type="paragraph" w:customStyle="1" w:styleId="StandardTabelle">
    <w:name w:val="Standard Tabelle"/>
    <w:basedOn w:val="Standard"/>
    <w:rsid w:val="007D4A45"/>
    <w:pPr>
      <w:spacing w:after="0" w:line="210" w:lineRule="atLeast"/>
    </w:pPr>
  </w:style>
  <w:style w:type="paragraph" w:customStyle="1" w:styleId="Absenderzeile">
    <w:name w:val="Absenderzeile"/>
    <w:basedOn w:val="Kopfzeile"/>
    <w:rsid w:val="007D4A45"/>
    <w:pPr>
      <w:framePr w:w="4820" w:hSpace="142" w:vSpace="142" w:wrap="around" w:vAnchor="page" w:hAnchor="page" w:x="1248" w:y="2836"/>
      <w:spacing w:after="0" w:line="240" w:lineRule="auto"/>
    </w:pPr>
    <w:rPr>
      <w:vanish/>
      <w:spacing w:val="4"/>
      <w:szCs w:val="14"/>
    </w:rPr>
  </w:style>
  <w:style w:type="paragraph" w:customStyle="1" w:styleId="Geschftsdaten">
    <w:name w:val="Geschäftsdaten"/>
    <w:basedOn w:val="Fuzeile"/>
    <w:rsid w:val="007D4A45"/>
    <w:pPr>
      <w:framePr w:w="9639" w:hSpace="142" w:vSpace="142" w:wrap="around" w:vAnchor="page" w:hAnchor="page" w:x="1248" w:y="15168"/>
      <w:spacing w:line="190" w:lineRule="atLeast"/>
    </w:pPr>
    <w:rPr>
      <w:rFonts w:cs="Arial"/>
      <w:spacing w:val="4"/>
      <w:szCs w:val="14"/>
      <w:lang w:val="en-US"/>
    </w:rPr>
  </w:style>
  <w:style w:type="paragraph" w:customStyle="1" w:styleId="Norm">
    <w:name w:val="Norm"/>
    <w:basedOn w:val="Standard"/>
    <w:rsid w:val="007D4A45"/>
    <w:pPr>
      <w:framePr w:w="283" w:h="397" w:hSpace="180" w:wrap="around" w:vAnchor="page" w:hAnchor="page" w:x="822" w:y="15876"/>
      <w:spacing w:after="0" w:line="140" w:lineRule="atLeast"/>
      <w:textDirection w:val="btLr"/>
    </w:pPr>
    <w:rPr>
      <w:rFonts w:ascii="Helvetica" w:hAnsi="Helvetica"/>
      <w:bCs/>
      <w:spacing w:val="4"/>
      <w:kern w:val="12"/>
      <w:sz w:val="14"/>
      <w:szCs w:val="14"/>
    </w:rPr>
  </w:style>
  <w:style w:type="paragraph" w:customStyle="1" w:styleId="Datumzeile">
    <w:name w:val="Datumzeile"/>
    <w:basedOn w:val="StandardTabelle"/>
    <w:rsid w:val="007D4A45"/>
    <w:pPr>
      <w:framePr w:w="8392" w:wrap="around" w:vAnchor="page" w:hAnchor="page" w:x="1248" w:y="5217"/>
    </w:pPr>
  </w:style>
  <w:style w:type="paragraph" w:styleId="Sprechblasentext">
    <w:name w:val="Balloon Text"/>
    <w:basedOn w:val="Standard"/>
    <w:link w:val="SprechblasentextZchn"/>
    <w:semiHidden/>
    <w:unhideWhenUsed/>
    <w:rsid w:val="00772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7274B"/>
    <w:rPr>
      <w:rFonts w:ascii="Segoe UI" w:hAnsi="Segoe UI" w:cs="Segoe UI"/>
      <w:kern w:val="1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64\www\Ermittlung\docs\Kripoanfrage5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2F4A5B47949B449856FC8AE2F095BB" ma:contentTypeVersion="1" ma:contentTypeDescription="Ein neues Dokument erstellen." ma:contentTypeScope="" ma:versionID="490fe588e66d6ae7303fb482104bd4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cc17df15c66a81ee376db90732ad1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FCCC-D082-41B1-9A32-EFF32C430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2D88E-ACDD-43E4-B007-055629294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79F832-4BAF-4DA4-83B2-093E67020C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2D4BD5-7177-44AE-9816-447D1FFE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Kripoanfrage5</Template>
  <TotalTime>0</TotalTime>
  <Pages>2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Kripoanfrage5</vt:lpstr>
    </vt:vector>
  </TitlesOfParts>
  <Company>OTTO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Kripoanfrage5</dc:title>
  <dc:subject/>
  <dc:creator>XXX</dc:creator>
  <cp:keywords/>
  <dc:description/>
  <cp:lastModifiedBy>Michael Prusakowski</cp:lastModifiedBy>
  <cp:revision>13</cp:revision>
  <cp:lastPrinted>2015-03-16T08:40:00Z</cp:lastPrinted>
  <dcterms:created xsi:type="dcterms:W3CDTF">2018-09-30T23:04:00Z</dcterms:created>
  <dcterms:modified xsi:type="dcterms:W3CDTF">2018-10-01T00:59:00Z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0x010100362F4A5B47949B449856FC8AE2F095BB</vt:lpwstr>
  </property>
</Properties>
</file>